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0" w:type="dxa"/>
          <w:right w:w="72" w:type="dxa"/>
        </w:tblCellMar>
        <w:tblLook w:val="04A0" w:firstRow="1" w:lastRow="0" w:firstColumn="1" w:lastColumn="0" w:noHBand="0" w:noVBand="1"/>
      </w:tblPr>
      <w:tblGrid>
        <w:gridCol w:w="10080"/>
      </w:tblGrid>
      <w:tr w:rsidR="001851A9" w14:paraId="744F4370" w14:textId="77777777" w:rsidTr="00D71D30">
        <w:trPr>
          <w:trHeight w:val="256"/>
          <w:jc w:val="center"/>
        </w:trPr>
        <w:tc>
          <w:tcPr>
            <w:tcW w:w="10080" w:type="dxa"/>
            <w:tcBorders>
              <w:top w:val="single" w:sz="4" w:space="0" w:color="auto"/>
              <w:bottom w:val="single" w:sz="4" w:space="0" w:color="auto"/>
            </w:tcBorders>
          </w:tcPr>
          <w:sdt>
            <w:sdtPr>
              <w:rPr>
                <w:b w:val="0"/>
              </w:rPr>
              <w:id w:val="1481961"/>
              <w:placeholder>
                <w:docPart w:val="20B74931F7484F0C83217EE5C139C61A"/>
              </w:placeholder>
            </w:sdtPr>
            <w:sdtEndPr/>
            <w:sdtContent>
              <w:p w14:paraId="744F436F" w14:textId="1C76A240" w:rsidR="001851A9" w:rsidRPr="00875A39" w:rsidRDefault="00431C90" w:rsidP="00D71D30">
                <w:pPr>
                  <w:pStyle w:val="SectionTitle"/>
                  <w:rPr>
                    <w:b w:val="0"/>
                  </w:rPr>
                </w:pPr>
                <w:r>
                  <w:rPr>
                    <w:b w:val="0"/>
                  </w:rPr>
                  <w:t>Front-end Web developer with an interest in design. Experienced in HTML, CSS, Javascript, PHP, and MySQL. Skilled at creating user friendly websites that are responsive and mobile friendly. Thoroughly enjoy learning and implementing new web technologies with a goal of becoming a full-stack developer.</w:t>
                </w:r>
              </w:p>
            </w:sdtContent>
          </w:sdt>
        </w:tc>
      </w:tr>
      <w:tr w:rsidR="001851A9" w14:paraId="744F4372" w14:textId="77777777" w:rsidTr="00D71D30">
        <w:trPr>
          <w:trHeight w:val="227"/>
          <w:jc w:val="center"/>
        </w:trPr>
        <w:tc>
          <w:tcPr>
            <w:tcW w:w="10080" w:type="dxa"/>
            <w:tcBorders>
              <w:top w:val="single" w:sz="4" w:space="0" w:color="auto"/>
            </w:tcBorders>
          </w:tcPr>
          <w:p w14:paraId="744F4371" w14:textId="277B98F2" w:rsidR="001851A9" w:rsidRDefault="008A3F77" w:rsidP="00C22C27">
            <w:pPr>
              <w:pStyle w:val="SectionTitle"/>
              <w:jc w:val="center"/>
            </w:pPr>
            <w:r>
              <w:t>Certifications &amp; Education</w:t>
            </w:r>
          </w:p>
        </w:tc>
      </w:tr>
      <w:tr w:rsidR="008A3F77" w14:paraId="1E9B5375" w14:textId="77777777" w:rsidTr="00D71D30">
        <w:trPr>
          <w:trHeight w:val="227"/>
          <w:jc w:val="center"/>
        </w:trPr>
        <w:tc>
          <w:tcPr>
            <w:tcW w:w="10080" w:type="dxa"/>
            <w:tcBorders>
              <w:top w:val="single" w:sz="4" w:space="0" w:color="auto"/>
            </w:tcBorders>
          </w:tcPr>
          <w:p w14:paraId="0F6B334A" w14:textId="77777777" w:rsidR="008A3F77" w:rsidRDefault="008A3F77" w:rsidP="00C22C27">
            <w:pPr>
              <w:pStyle w:val="SectionTitle"/>
              <w:jc w:val="center"/>
            </w:pPr>
          </w:p>
        </w:tc>
      </w:tr>
      <w:tr w:rsidR="008A3F77" w:rsidRPr="003F51EC" w14:paraId="744F4377" w14:textId="77777777" w:rsidTr="00D71D30">
        <w:trPr>
          <w:trHeight w:val="239"/>
          <w:jc w:val="center"/>
        </w:trPr>
        <w:tc>
          <w:tcPr>
            <w:tcW w:w="10080" w:type="dxa"/>
          </w:tcPr>
          <w:p w14:paraId="5F20A876" w14:textId="77777777" w:rsidR="004207FB" w:rsidRPr="004207FB" w:rsidRDefault="008A3F77" w:rsidP="004207FB">
            <w:pPr>
              <w:pStyle w:val="Sectiondetails"/>
              <w:numPr>
                <w:ilvl w:val="0"/>
                <w:numId w:val="10"/>
              </w:numPr>
              <w:tabs>
                <w:tab w:val="left" w:pos="8255"/>
              </w:tabs>
              <w:rPr>
                <w:rFonts w:asciiTheme="majorHAnsi" w:hAnsiTheme="majorHAnsi"/>
                <w:b/>
                <w:sz w:val="26"/>
                <w:szCs w:val="26"/>
              </w:rPr>
            </w:pPr>
            <w:r w:rsidRPr="00875A39">
              <w:rPr>
                <w:rFonts w:asciiTheme="majorHAnsi" w:hAnsiTheme="majorHAnsi"/>
                <w:b/>
                <w:sz w:val="26"/>
                <w:szCs w:val="26"/>
              </w:rPr>
              <w:t>Comptia A+ Certification</w:t>
            </w:r>
            <w:r w:rsidR="004207FB">
              <w:rPr>
                <w:rFonts w:asciiTheme="majorHAnsi" w:hAnsiTheme="majorHAnsi"/>
                <w:b/>
                <w:sz w:val="26"/>
                <w:szCs w:val="26"/>
              </w:rPr>
              <w:t xml:space="preserve">   </w:t>
            </w:r>
            <w:r w:rsidR="007B6864">
              <w:rPr>
                <w:rFonts w:asciiTheme="majorHAnsi" w:hAnsiTheme="majorHAnsi"/>
                <w:noProof/>
              </w:rPr>
              <w:drawing>
                <wp:inline distT="0" distB="0" distL="0" distR="0" wp14:anchorId="69011DFB" wp14:editId="75956514">
                  <wp:extent cx="594360" cy="594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tia-a-ce-certification.1.png"/>
                          <pic:cNvPicPr/>
                        </pic:nvPicPr>
                        <pic:blipFill>
                          <a:blip r:embed="rId10">
                            <a:extLst>
                              <a:ext uri="{28A0092B-C50C-407E-A947-70E740481C1C}">
                                <a14:useLocalDpi xmlns:a14="http://schemas.microsoft.com/office/drawing/2010/main" val="0"/>
                              </a:ext>
                            </a:extLst>
                          </a:blip>
                          <a:stretch>
                            <a:fillRect/>
                          </a:stretch>
                        </pic:blipFill>
                        <pic:spPr>
                          <a:xfrm>
                            <a:off x="0" y="0"/>
                            <a:ext cx="594360" cy="594360"/>
                          </a:xfrm>
                          <a:prstGeom prst="rect">
                            <a:avLst/>
                          </a:prstGeom>
                        </pic:spPr>
                      </pic:pic>
                    </a:graphicData>
                  </a:graphic>
                </wp:inline>
              </w:drawing>
            </w:r>
            <w:r w:rsidR="007B6864" w:rsidRPr="004207FB">
              <w:rPr>
                <w:rFonts w:asciiTheme="majorHAnsi" w:hAnsiTheme="majorHAnsi"/>
              </w:rPr>
              <w:t xml:space="preserve">  </w:t>
            </w:r>
            <w:r w:rsidR="004207FB">
              <w:rPr>
                <w:rFonts w:asciiTheme="majorHAnsi" w:hAnsiTheme="majorHAnsi"/>
              </w:rPr>
              <w:t xml:space="preserve">                                            </w:t>
            </w:r>
            <w:r w:rsidR="007B6864" w:rsidRPr="004207FB">
              <w:rPr>
                <w:rFonts w:asciiTheme="majorHAnsi" w:hAnsiTheme="majorHAnsi"/>
              </w:rPr>
              <w:t xml:space="preserve"> </w:t>
            </w:r>
            <w:r w:rsidR="004207FB">
              <w:rPr>
                <w:rFonts w:asciiTheme="majorHAnsi" w:hAnsiTheme="majorHAnsi"/>
              </w:rPr>
              <w:t xml:space="preserve">                          </w:t>
            </w:r>
          </w:p>
          <w:p w14:paraId="3BE11994" w14:textId="7785B293" w:rsidR="008A3F77" w:rsidRPr="004207FB" w:rsidRDefault="008A3F77" w:rsidP="004207FB">
            <w:pPr>
              <w:pStyle w:val="Sectiondetails"/>
              <w:tabs>
                <w:tab w:val="left" w:pos="8255"/>
              </w:tabs>
              <w:ind w:left="720"/>
              <w:jc w:val="right"/>
              <w:rPr>
                <w:rFonts w:asciiTheme="majorHAnsi" w:hAnsiTheme="majorHAnsi"/>
                <w:b/>
                <w:sz w:val="26"/>
                <w:szCs w:val="26"/>
              </w:rPr>
            </w:pPr>
            <w:r w:rsidRPr="004207FB">
              <w:rPr>
                <w:rFonts w:asciiTheme="majorHAnsi" w:hAnsiTheme="majorHAnsi"/>
              </w:rPr>
              <w:t>03/16/19</w:t>
            </w:r>
          </w:p>
          <w:p w14:paraId="04F96DE6" w14:textId="082A2263" w:rsidR="008A3F77" w:rsidRDefault="008A3F77" w:rsidP="008A3F77">
            <w:pPr>
              <w:pStyle w:val="Sectiondetails"/>
              <w:tabs>
                <w:tab w:val="left" w:pos="8255"/>
              </w:tabs>
              <w:rPr>
                <w:rFonts w:asciiTheme="majorHAnsi" w:hAnsiTheme="majorHAnsi"/>
                <w:b/>
                <w:sz w:val="26"/>
                <w:szCs w:val="26"/>
              </w:rPr>
            </w:pPr>
          </w:p>
          <w:p w14:paraId="744F4376" w14:textId="6FF9B50B" w:rsidR="008A3F77" w:rsidRPr="003F51EC" w:rsidRDefault="008A3F77" w:rsidP="008A3F77">
            <w:pPr>
              <w:pStyle w:val="Sectiondetails"/>
              <w:numPr>
                <w:ilvl w:val="0"/>
                <w:numId w:val="10"/>
              </w:numPr>
              <w:tabs>
                <w:tab w:val="left" w:pos="7043"/>
              </w:tabs>
            </w:pPr>
            <w:r w:rsidRPr="00875A39">
              <w:rPr>
                <w:rFonts w:asciiTheme="majorHAnsi" w:hAnsiTheme="majorHAnsi"/>
                <w:b/>
                <w:sz w:val="26"/>
                <w:szCs w:val="26"/>
              </w:rPr>
              <w:t>Georgia State University</w:t>
            </w:r>
            <w:r>
              <w:rPr>
                <w:rFonts w:asciiTheme="majorHAnsi" w:hAnsiTheme="majorHAnsi"/>
                <w:b/>
                <w:sz w:val="26"/>
                <w:szCs w:val="26"/>
              </w:rPr>
              <w:tab/>
            </w:r>
            <w:r w:rsidRPr="008A3F77">
              <w:rPr>
                <w:rFonts w:asciiTheme="majorHAnsi" w:hAnsiTheme="majorHAnsi"/>
                <w:sz w:val="26"/>
                <w:szCs w:val="26"/>
              </w:rPr>
              <w:t>Atlanta, GA</w:t>
            </w:r>
          </w:p>
        </w:tc>
      </w:tr>
      <w:tr w:rsidR="008A3F77" w:rsidRPr="003F51EC" w14:paraId="744F4379" w14:textId="77777777" w:rsidTr="005C1974">
        <w:trPr>
          <w:trHeight w:val="223"/>
          <w:jc w:val="center"/>
        </w:trPr>
        <w:tc>
          <w:tcPr>
            <w:tcW w:w="10080" w:type="dxa"/>
            <w:tcBorders>
              <w:bottom w:val="single" w:sz="4" w:space="0" w:color="auto"/>
            </w:tcBorders>
          </w:tcPr>
          <w:p w14:paraId="699EA52C" w14:textId="77777777" w:rsidR="008A3F77" w:rsidRDefault="008A3F77" w:rsidP="008A3F77">
            <w:pPr>
              <w:pStyle w:val="Sectiondetails"/>
              <w:tabs>
                <w:tab w:val="left" w:pos="8356"/>
              </w:tabs>
            </w:pPr>
            <w:r>
              <w:rPr>
                <w:b/>
                <w:i/>
              </w:rPr>
              <w:t xml:space="preserve">               </w:t>
            </w:r>
            <w:r w:rsidRPr="008A3F77">
              <w:rPr>
                <w:i/>
              </w:rPr>
              <w:t>Senior,</w:t>
            </w:r>
            <w:r>
              <w:rPr>
                <w:b/>
                <w:i/>
              </w:rPr>
              <w:t xml:space="preserve"> </w:t>
            </w:r>
            <w:r>
              <w:t>Computer Science</w:t>
            </w:r>
            <w:r>
              <w:tab/>
              <w:t>2014-present</w:t>
            </w:r>
          </w:p>
          <w:p w14:paraId="063366F3" w14:textId="77777777" w:rsidR="008A3F77" w:rsidRDefault="008A3F77" w:rsidP="008A3F77">
            <w:pPr>
              <w:pStyle w:val="Sectiondetails"/>
              <w:tabs>
                <w:tab w:val="left" w:pos="8356"/>
              </w:tabs>
            </w:pPr>
          </w:p>
          <w:p w14:paraId="7D012335" w14:textId="77777777" w:rsidR="008A3F77" w:rsidRDefault="008A3F77" w:rsidP="008A3F77">
            <w:pPr>
              <w:pStyle w:val="Sectiondetails"/>
              <w:tabs>
                <w:tab w:val="left" w:pos="8356"/>
              </w:tabs>
            </w:pPr>
          </w:p>
          <w:p w14:paraId="744F4378" w14:textId="59A35271" w:rsidR="008A3F77" w:rsidRPr="003F51EC" w:rsidRDefault="008A3F77" w:rsidP="008A3F77">
            <w:pPr>
              <w:pStyle w:val="Sectiondetails"/>
            </w:pPr>
          </w:p>
        </w:tc>
      </w:tr>
      <w:tr w:rsidR="00431C90" w:rsidRPr="003F51EC" w14:paraId="02BE2435" w14:textId="77777777" w:rsidTr="00431C90">
        <w:trPr>
          <w:trHeight w:val="340"/>
          <w:jc w:val="center"/>
        </w:trPr>
        <w:tc>
          <w:tcPr>
            <w:tcW w:w="10080" w:type="dxa"/>
            <w:tcBorders>
              <w:bottom w:val="single" w:sz="4" w:space="0" w:color="auto"/>
            </w:tcBorders>
          </w:tcPr>
          <w:p w14:paraId="5EAF362C" w14:textId="7E0FB58C" w:rsidR="00431C90" w:rsidRPr="00431C90" w:rsidRDefault="00431C90" w:rsidP="00431C90">
            <w:pPr>
              <w:pStyle w:val="Sectiondetails"/>
              <w:tabs>
                <w:tab w:val="left" w:pos="8356"/>
              </w:tabs>
              <w:jc w:val="center"/>
              <w:rPr>
                <w:rFonts w:asciiTheme="majorHAnsi" w:hAnsiTheme="majorHAnsi"/>
                <w:b/>
                <w:iCs/>
                <w:sz w:val="26"/>
                <w:szCs w:val="26"/>
              </w:rPr>
            </w:pPr>
            <w:r w:rsidRPr="00431C90">
              <w:rPr>
                <w:rFonts w:asciiTheme="majorHAnsi" w:hAnsiTheme="majorHAnsi"/>
                <w:b/>
                <w:iCs/>
                <w:sz w:val="26"/>
                <w:szCs w:val="26"/>
              </w:rPr>
              <w:t>Projects</w:t>
            </w:r>
          </w:p>
        </w:tc>
      </w:tr>
      <w:tr w:rsidR="00431C90" w:rsidRPr="003F51EC" w14:paraId="313C3AB2" w14:textId="77777777" w:rsidTr="00431C90">
        <w:trPr>
          <w:trHeight w:val="1420"/>
          <w:jc w:val="center"/>
        </w:trPr>
        <w:tc>
          <w:tcPr>
            <w:tcW w:w="10080" w:type="dxa"/>
            <w:tcBorders>
              <w:bottom w:val="single" w:sz="4" w:space="0" w:color="auto"/>
            </w:tcBorders>
          </w:tcPr>
          <w:p w14:paraId="204F7DDC" w14:textId="77777777" w:rsidR="00431C90" w:rsidRDefault="00431C90" w:rsidP="008A3F77">
            <w:pPr>
              <w:pStyle w:val="Sectiondetails"/>
              <w:tabs>
                <w:tab w:val="left" w:pos="8356"/>
              </w:tabs>
              <w:rPr>
                <w:b/>
                <w:iCs/>
                <w:sz w:val="24"/>
                <w:szCs w:val="24"/>
              </w:rPr>
            </w:pPr>
          </w:p>
          <w:p w14:paraId="188A4FB1" w14:textId="61ECBCCA" w:rsidR="00AA4E50" w:rsidRPr="00AA4E50" w:rsidRDefault="00AA4E50" w:rsidP="00AA4E50">
            <w:pPr>
              <w:pStyle w:val="Sectiondetails"/>
              <w:tabs>
                <w:tab w:val="left" w:pos="8356"/>
              </w:tabs>
              <w:rPr>
                <w:b/>
                <w:iCs/>
                <w:sz w:val="26"/>
                <w:szCs w:val="26"/>
              </w:rPr>
            </w:pPr>
            <w:r w:rsidRPr="00AA4E50">
              <w:rPr>
                <w:b/>
                <w:iCs/>
                <w:sz w:val="26"/>
                <w:szCs w:val="26"/>
              </w:rPr>
              <w:t>Portfolio</w:t>
            </w:r>
          </w:p>
          <w:p w14:paraId="1394730B" w14:textId="63804242" w:rsidR="00AA4E50" w:rsidRDefault="001B5529" w:rsidP="008A3F77">
            <w:pPr>
              <w:pStyle w:val="Sectiondetails"/>
              <w:tabs>
                <w:tab w:val="left" w:pos="8356"/>
              </w:tabs>
              <w:rPr>
                <w:b/>
                <w:i/>
                <w:sz w:val="24"/>
                <w:szCs w:val="24"/>
              </w:rPr>
            </w:pPr>
            <w:hyperlink r:id="rId11" w:history="1">
              <w:r w:rsidR="00AA4E50" w:rsidRPr="000D5642">
                <w:rPr>
                  <w:rStyle w:val="Hyperlink"/>
                  <w:b/>
                  <w:i/>
                  <w:sz w:val="24"/>
                  <w:szCs w:val="24"/>
                </w:rPr>
                <w:t>www.vtsj.xyz</w:t>
              </w:r>
            </w:hyperlink>
          </w:p>
          <w:p w14:paraId="015CDAA3" w14:textId="3F7CE6E3" w:rsidR="00AA4E50" w:rsidRPr="00AA4E50" w:rsidRDefault="00AA4E50" w:rsidP="00AA4E50">
            <w:pPr>
              <w:pStyle w:val="Sectiondetails"/>
              <w:numPr>
                <w:ilvl w:val="0"/>
                <w:numId w:val="10"/>
              </w:numPr>
              <w:tabs>
                <w:tab w:val="left" w:pos="8356"/>
              </w:tabs>
              <w:rPr>
                <w:b/>
                <w:i/>
                <w:sz w:val="24"/>
                <w:szCs w:val="24"/>
              </w:rPr>
            </w:pPr>
            <w:r>
              <w:rPr>
                <w:bCs/>
                <w:iCs/>
              </w:rPr>
              <w:t>Built using HTML, CSS, Javascript</w:t>
            </w:r>
          </w:p>
          <w:p w14:paraId="35B27778" w14:textId="126F8D06" w:rsidR="00AA4E50" w:rsidRPr="004C4E3A" w:rsidRDefault="00AA4E50" w:rsidP="00AA4E50">
            <w:pPr>
              <w:pStyle w:val="Sectiondetails"/>
              <w:numPr>
                <w:ilvl w:val="0"/>
                <w:numId w:val="10"/>
              </w:numPr>
              <w:tabs>
                <w:tab w:val="left" w:pos="8356"/>
              </w:tabs>
              <w:rPr>
                <w:b/>
                <w:i/>
                <w:sz w:val="24"/>
                <w:szCs w:val="24"/>
              </w:rPr>
            </w:pPr>
            <w:r>
              <w:rPr>
                <w:iCs/>
              </w:rPr>
              <w:t>Responsive</w:t>
            </w:r>
          </w:p>
          <w:p w14:paraId="5C81D055" w14:textId="3F349A83" w:rsidR="004C4E3A" w:rsidRPr="00AA4E50" w:rsidRDefault="004C4E3A" w:rsidP="00AA4E50">
            <w:pPr>
              <w:pStyle w:val="Sectiondetails"/>
              <w:numPr>
                <w:ilvl w:val="0"/>
                <w:numId w:val="10"/>
              </w:numPr>
              <w:tabs>
                <w:tab w:val="left" w:pos="8356"/>
              </w:tabs>
              <w:rPr>
                <w:b/>
                <w:i/>
                <w:sz w:val="24"/>
                <w:szCs w:val="24"/>
              </w:rPr>
            </w:pPr>
            <w:r>
              <w:rPr>
                <w:bCs/>
                <w:iCs/>
              </w:rPr>
              <w:t>Mobile Friendly</w:t>
            </w:r>
          </w:p>
          <w:p w14:paraId="4E8F1385" w14:textId="52138BAA" w:rsidR="00AA4E50" w:rsidRDefault="00AA4E50" w:rsidP="00AA4E50">
            <w:pPr>
              <w:pStyle w:val="Sectiondetails"/>
              <w:tabs>
                <w:tab w:val="left" w:pos="8356"/>
              </w:tabs>
              <w:rPr>
                <w:b/>
                <w:i/>
                <w:sz w:val="24"/>
                <w:szCs w:val="24"/>
              </w:rPr>
            </w:pPr>
          </w:p>
          <w:p w14:paraId="52E1E361" w14:textId="7BB5C937" w:rsidR="00AA4E50" w:rsidRDefault="00AA4E50" w:rsidP="00AA4E50">
            <w:pPr>
              <w:pStyle w:val="Sectiondetails"/>
              <w:tabs>
                <w:tab w:val="left" w:pos="8356"/>
              </w:tabs>
              <w:rPr>
                <w:b/>
                <w:iCs/>
                <w:sz w:val="26"/>
                <w:szCs w:val="26"/>
              </w:rPr>
            </w:pPr>
            <w:r>
              <w:rPr>
                <w:b/>
                <w:iCs/>
                <w:sz w:val="26"/>
                <w:szCs w:val="26"/>
              </w:rPr>
              <w:t>Floorish</w:t>
            </w:r>
          </w:p>
          <w:p w14:paraId="07F535ED" w14:textId="6820FADF" w:rsidR="00AA4E50" w:rsidRDefault="001B5529" w:rsidP="00AA4E50">
            <w:pPr>
              <w:pStyle w:val="Sectiondetails"/>
              <w:tabs>
                <w:tab w:val="left" w:pos="8356"/>
              </w:tabs>
              <w:rPr>
                <w:b/>
                <w:iCs/>
                <w:sz w:val="24"/>
                <w:szCs w:val="24"/>
              </w:rPr>
            </w:pPr>
            <w:hyperlink r:id="rId12" w:history="1">
              <w:r w:rsidR="00AA4E50" w:rsidRPr="000D5642">
                <w:rPr>
                  <w:rStyle w:val="Hyperlink"/>
                  <w:b/>
                  <w:iCs/>
                  <w:sz w:val="24"/>
                  <w:szCs w:val="24"/>
                </w:rPr>
                <w:t>www.floorish.xyz</w:t>
              </w:r>
            </w:hyperlink>
          </w:p>
          <w:p w14:paraId="44854520" w14:textId="058EFD7B" w:rsidR="00AA4E50" w:rsidRPr="004C4E3A" w:rsidRDefault="00AA4E50" w:rsidP="00AA4E50">
            <w:pPr>
              <w:pStyle w:val="Sectiondetails"/>
              <w:numPr>
                <w:ilvl w:val="0"/>
                <w:numId w:val="14"/>
              </w:numPr>
              <w:tabs>
                <w:tab w:val="left" w:pos="8356"/>
              </w:tabs>
              <w:rPr>
                <w:b/>
                <w:iCs/>
                <w:sz w:val="24"/>
                <w:szCs w:val="24"/>
              </w:rPr>
            </w:pPr>
            <w:r>
              <w:rPr>
                <w:bCs/>
                <w:iCs/>
                <w:sz w:val="24"/>
                <w:szCs w:val="24"/>
              </w:rPr>
              <w:t>Built using HTML, CSS, and Javascript to handle front-end task. PHP and MySQL were impl</w:t>
            </w:r>
            <w:r w:rsidR="0028290D">
              <w:rPr>
                <w:bCs/>
                <w:iCs/>
                <w:sz w:val="24"/>
                <w:szCs w:val="24"/>
              </w:rPr>
              <w:t>emented</w:t>
            </w:r>
            <w:r>
              <w:rPr>
                <w:bCs/>
                <w:iCs/>
                <w:sz w:val="24"/>
                <w:szCs w:val="24"/>
              </w:rPr>
              <w:t xml:space="preserve"> to </w:t>
            </w:r>
            <w:r w:rsidR="004C4E3A">
              <w:rPr>
                <w:bCs/>
                <w:iCs/>
                <w:sz w:val="24"/>
                <w:szCs w:val="24"/>
              </w:rPr>
              <w:t>handle server side operations such as session tracking and data storage.</w:t>
            </w:r>
          </w:p>
          <w:p w14:paraId="75D35C8F" w14:textId="0F029CE0" w:rsidR="004C4E3A" w:rsidRPr="004C4E3A" w:rsidRDefault="004C4E3A" w:rsidP="00AA4E50">
            <w:pPr>
              <w:pStyle w:val="Sectiondetails"/>
              <w:numPr>
                <w:ilvl w:val="0"/>
                <w:numId w:val="14"/>
              </w:numPr>
              <w:tabs>
                <w:tab w:val="left" w:pos="8356"/>
              </w:tabs>
              <w:rPr>
                <w:b/>
                <w:iCs/>
                <w:sz w:val="24"/>
                <w:szCs w:val="24"/>
              </w:rPr>
            </w:pPr>
            <w:r>
              <w:rPr>
                <w:bCs/>
                <w:iCs/>
                <w:sz w:val="24"/>
                <w:szCs w:val="24"/>
              </w:rPr>
              <w:t>Responsive</w:t>
            </w:r>
          </w:p>
          <w:p w14:paraId="7249048E" w14:textId="125999D7" w:rsidR="004C4E3A" w:rsidRPr="00AA4E50" w:rsidRDefault="004C4E3A" w:rsidP="00AA4E50">
            <w:pPr>
              <w:pStyle w:val="Sectiondetails"/>
              <w:numPr>
                <w:ilvl w:val="0"/>
                <w:numId w:val="14"/>
              </w:numPr>
              <w:tabs>
                <w:tab w:val="left" w:pos="8356"/>
              </w:tabs>
              <w:rPr>
                <w:b/>
                <w:iCs/>
                <w:sz w:val="24"/>
                <w:szCs w:val="24"/>
              </w:rPr>
            </w:pPr>
            <w:r>
              <w:rPr>
                <w:bCs/>
                <w:iCs/>
                <w:sz w:val="24"/>
                <w:szCs w:val="24"/>
              </w:rPr>
              <w:t>Mobile Friendly</w:t>
            </w:r>
          </w:p>
          <w:p w14:paraId="125A675E" w14:textId="3979E008" w:rsidR="00AA4E50" w:rsidRPr="00AA4E50" w:rsidRDefault="00AA4E50" w:rsidP="008A3F77">
            <w:pPr>
              <w:pStyle w:val="Sectiondetails"/>
              <w:tabs>
                <w:tab w:val="left" w:pos="8356"/>
              </w:tabs>
              <w:rPr>
                <w:b/>
                <w:i/>
                <w:sz w:val="24"/>
                <w:szCs w:val="24"/>
              </w:rPr>
            </w:pPr>
          </w:p>
        </w:tc>
      </w:tr>
      <w:tr w:rsidR="008A3F77" w:rsidRPr="003F51EC" w14:paraId="744F437B" w14:textId="77777777" w:rsidTr="005C1974">
        <w:trPr>
          <w:trHeight w:val="403"/>
          <w:jc w:val="center"/>
        </w:trPr>
        <w:tc>
          <w:tcPr>
            <w:tcW w:w="10080" w:type="dxa"/>
            <w:tcBorders>
              <w:top w:val="single" w:sz="4" w:space="0" w:color="auto"/>
              <w:bottom w:val="single" w:sz="4" w:space="0" w:color="auto"/>
            </w:tcBorders>
          </w:tcPr>
          <w:p w14:paraId="744F437A" w14:textId="23CED086" w:rsidR="008A3F77" w:rsidRPr="005C1974" w:rsidRDefault="00431C90" w:rsidP="008A3F77">
            <w:pPr>
              <w:pStyle w:val="Sectiondetails"/>
              <w:tabs>
                <w:tab w:val="left" w:pos="4158"/>
              </w:tabs>
              <w:jc w:val="center"/>
              <w:rPr>
                <w:rFonts w:asciiTheme="majorHAnsi" w:hAnsiTheme="majorHAnsi"/>
                <w:b/>
                <w:sz w:val="26"/>
                <w:szCs w:val="26"/>
              </w:rPr>
            </w:pPr>
            <w:r>
              <w:rPr>
                <w:rFonts w:asciiTheme="majorHAnsi" w:hAnsiTheme="majorHAnsi"/>
                <w:b/>
                <w:sz w:val="26"/>
                <w:szCs w:val="26"/>
              </w:rPr>
              <w:t xml:space="preserve">Work </w:t>
            </w:r>
            <w:r w:rsidR="008A3F77" w:rsidRPr="005C1974">
              <w:rPr>
                <w:rFonts w:asciiTheme="majorHAnsi" w:hAnsiTheme="majorHAnsi"/>
                <w:b/>
                <w:sz w:val="26"/>
                <w:szCs w:val="26"/>
              </w:rPr>
              <w:t>Experience</w:t>
            </w:r>
          </w:p>
        </w:tc>
      </w:tr>
      <w:tr w:rsidR="008A3F77" w14:paraId="744F437E" w14:textId="77777777" w:rsidTr="005C1974">
        <w:trPr>
          <w:trHeight w:val="271"/>
          <w:jc w:val="center"/>
        </w:trPr>
        <w:tc>
          <w:tcPr>
            <w:tcW w:w="10080" w:type="dxa"/>
            <w:tcBorders>
              <w:top w:val="single" w:sz="4" w:space="0" w:color="auto"/>
            </w:tcBorders>
          </w:tcPr>
          <w:p w14:paraId="1810171F" w14:textId="40D40414" w:rsidR="00CB68D2" w:rsidRDefault="00CB68D2" w:rsidP="008A3F77">
            <w:pPr>
              <w:pStyle w:val="SectionTitle"/>
              <w:tabs>
                <w:tab w:val="left" w:pos="8823"/>
              </w:tabs>
            </w:pPr>
            <w:r>
              <w:t>MM Media Inc                                                                                                                 Woodstock, Ga</w:t>
            </w:r>
          </w:p>
          <w:p w14:paraId="20AD495C" w14:textId="4AC2FA2A" w:rsidR="00CB68D2" w:rsidRDefault="00CB68D2" w:rsidP="008A3F77">
            <w:pPr>
              <w:pStyle w:val="SectionTitle"/>
              <w:tabs>
                <w:tab w:val="left" w:pos="8823"/>
              </w:tabs>
              <w:rPr>
                <w:b w:val="0"/>
                <w:bCs/>
                <w:sz w:val="24"/>
                <w:szCs w:val="24"/>
              </w:rPr>
            </w:pPr>
            <w:r>
              <w:rPr>
                <w:i/>
                <w:iCs/>
                <w:sz w:val="24"/>
                <w:szCs w:val="24"/>
              </w:rPr>
              <w:t xml:space="preserve">Help Desk Representative – </w:t>
            </w:r>
            <w:r>
              <w:rPr>
                <w:b w:val="0"/>
                <w:bCs/>
                <w:i/>
                <w:iCs/>
                <w:sz w:val="24"/>
                <w:szCs w:val="24"/>
              </w:rPr>
              <w:t xml:space="preserve">Level 2                                                                  </w:t>
            </w:r>
            <w:r>
              <w:rPr>
                <w:b w:val="0"/>
                <w:bCs/>
                <w:sz w:val="24"/>
                <w:szCs w:val="24"/>
              </w:rPr>
              <w:t>June 2019-December 2019</w:t>
            </w:r>
          </w:p>
          <w:p w14:paraId="3503F706" w14:textId="05FF0EB1" w:rsidR="00CB68D2" w:rsidRPr="004C10F6" w:rsidRDefault="00CB68D2" w:rsidP="00CB68D2">
            <w:pPr>
              <w:pStyle w:val="SectionTitle"/>
              <w:tabs>
                <w:tab w:val="left" w:pos="8823"/>
              </w:tabs>
              <w:ind w:left="720"/>
              <w:rPr>
                <w:b w:val="0"/>
                <w:bCs/>
                <w:sz w:val="22"/>
              </w:rPr>
            </w:pPr>
            <w:r w:rsidRPr="004C10F6">
              <w:rPr>
                <w:b w:val="0"/>
                <w:bCs/>
                <w:sz w:val="22"/>
              </w:rPr>
              <w:t>-Provide excellent customer service via telephone and email</w:t>
            </w:r>
          </w:p>
          <w:p w14:paraId="03ACF01D" w14:textId="29F1230B" w:rsidR="004C10F6" w:rsidRPr="004C10F6" w:rsidRDefault="00CB68D2" w:rsidP="00CB68D2">
            <w:pPr>
              <w:pStyle w:val="SectionTitle"/>
              <w:tabs>
                <w:tab w:val="left" w:pos="8823"/>
              </w:tabs>
              <w:ind w:left="720"/>
              <w:rPr>
                <w:b w:val="0"/>
                <w:bCs/>
                <w:sz w:val="22"/>
              </w:rPr>
            </w:pPr>
            <w:r w:rsidRPr="004C10F6">
              <w:rPr>
                <w:b w:val="0"/>
                <w:bCs/>
                <w:sz w:val="22"/>
              </w:rPr>
              <w:t>-</w:t>
            </w:r>
            <w:r w:rsidR="004C10F6">
              <w:rPr>
                <w:b w:val="0"/>
                <w:bCs/>
                <w:sz w:val="22"/>
              </w:rPr>
              <w:t>Troubleshoot</w:t>
            </w:r>
            <w:r w:rsidRPr="004C10F6">
              <w:rPr>
                <w:b w:val="0"/>
                <w:bCs/>
                <w:sz w:val="22"/>
              </w:rPr>
              <w:t xml:space="preserve"> and resolve user tickets via ZenDesk ticketing system</w:t>
            </w:r>
          </w:p>
          <w:p w14:paraId="0A2444E0" w14:textId="77777777" w:rsidR="004C10F6" w:rsidRDefault="004C10F6" w:rsidP="00CB68D2">
            <w:pPr>
              <w:pStyle w:val="SectionTitle"/>
              <w:tabs>
                <w:tab w:val="left" w:pos="8823"/>
              </w:tabs>
              <w:ind w:left="720"/>
              <w:rPr>
                <w:b w:val="0"/>
                <w:bCs/>
                <w:sz w:val="22"/>
              </w:rPr>
            </w:pPr>
            <w:r>
              <w:rPr>
                <w:b w:val="0"/>
                <w:bCs/>
                <w:sz w:val="22"/>
              </w:rPr>
              <w:t>-Complete company projects by given deadline, in addition to daily task</w:t>
            </w:r>
          </w:p>
          <w:p w14:paraId="24E35B2B" w14:textId="10BA536E" w:rsidR="00CB68D2" w:rsidRPr="004C10F6" w:rsidRDefault="004C10F6" w:rsidP="00CB68D2">
            <w:pPr>
              <w:pStyle w:val="SectionTitle"/>
              <w:tabs>
                <w:tab w:val="left" w:pos="8823"/>
              </w:tabs>
              <w:ind w:left="720"/>
              <w:rPr>
                <w:b w:val="0"/>
                <w:bCs/>
                <w:sz w:val="22"/>
              </w:rPr>
            </w:pPr>
            <w:r>
              <w:rPr>
                <w:b w:val="0"/>
                <w:bCs/>
                <w:sz w:val="22"/>
              </w:rPr>
              <w:t>-Data entry and extraction via Microsoft Excel</w:t>
            </w:r>
            <w:r w:rsidR="00CB68D2" w:rsidRPr="004C10F6">
              <w:rPr>
                <w:b w:val="0"/>
                <w:bCs/>
                <w:sz w:val="22"/>
              </w:rPr>
              <w:t xml:space="preserve">  </w:t>
            </w:r>
          </w:p>
          <w:p w14:paraId="71DE2E6F" w14:textId="77777777" w:rsidR="00CB68D2" w:rsidRDefault="00CB68D2" w:rsidP="008A3F77">
            <w:pPr>
              <w:pStyle w:val="SectionTitle"/>
              <w:tabs>
                <w:tab w:val="left" w:pos="8823"/>
              </w:tabs>
            </w:pPr>
          </w:p>
          <w:p w14:paraId="00B88D31" w14:textId="44EE9BDB" w:rsidR="008A3F77" w:rsidRDefault="008A3F77" w:rsidP="008A3F77">
            <w:pPr>
              <w:pStyle w:val="SectionTitle"/>
              <w:tabs>
                <w:tab w:val="left" w:pos="8823"/>
              </w:tabs>
            </w:pPr>
            <w:r>
              <w:t xml:space="preserve">Atlanta Public Schools - Heritage Academy  Elementary                                   </w:t>
            </w:r>
            <w:r w:rsidR="00CB68D2">
              <w:t xml:space="preserve"> </w:t>
            </w:r>
            <w:r>
              <w:t>Atlanta, Ga</w:t>
            </w:r>
          </w:p>
          <w:p w14:paraId="020293A1" w14:textId="67DAF738" w:rsidR="008A3F77" w:rsidRDefault="008A3F77" w:rsidP="008A3F77">
            <w:pPr>
              <w:pStyle w:val="SectionTitle"/>
              <w:tabs>
                <w:tab w:val="left" w:pos="8823"/>
              </w:tabs>
              <w:rPr>
                <w:rFonts w:asciiTheme="minorHAnsi" w:hAnsiTheme="minorHAnsi" w:cstheme="minorHAnsi"/>
                <w:b w:val="0"/>
                <w:sz w:val="24"/>
                <w:szCs w:val="24"/>
              </w:rPr>
            </w:pPr>
            <w:r>
              <w:rPr>
                <w:rFonts w:asciiTheme="minorHAnsi" w:hAnsiTheme="minorHAnsi" w:cstheme="minorHAnsi"/>
                <w:i/>
                <w:sz w:val="24"/>
                <w:szCs w:val="24"/>
              </w:rPr>
              <w:lastRenderedPageBreak/>
              <w:t xml:space="preserve">Paraprofessional – </w:t>
            </w:r>
            <w:r w:rsidRPr="0036433B">
              <w:rPr>
                <w:rFonts w:asciiTheme="minorHAnsi" w:hAnsiTheme="minorHAnsi" w:cstheme="minorHAnsi"/>
                <w:b w:val="0"/>
                <w:i/>
                <w:sz w:val="24"/>
                <w:szCs w:val="24"/>
              </w:rPr>
              <w:t>Special Education</w:t>
            </w:r>
            <w:r>
              <w:rPr>
                <w:rFonts w:asciiTheme="minorHAnsi" w:hAnsiTheme="minorHAnsi" w:cstheme="minorHAnsi"/>
                <w:i/>
                <w:sz w:val="24"/>
                <w:szCs w:val="24"/>
              </w:rPr>
              <w:t xml:space="preserve">           </w:t>
            </w:r>
            <w:r>
              <w:rPr>
                <w:rFonts w:asciiTheme="minorHAnsi" w:hAnsiTheme="minorHAnsi" w:cstheme="minorHAnsi"/>
                <w:sz w:val="24"/>
                <w:szCs w:val="24"/>
              </w:rPr>
              <w:t xml:space="preserve">                                                      </w:t>
            </w:r>
            <w:r>
              <w:rPr>
                <w:rFonts w:asciiTheme="minorHAnsi" w:hAnsiTheme="minorHAnsi" w:cstheme="minorHAnsi"/>
                <w:b w:val="0"/>
                <w:sz w:val="24"/>
                <w:szCs w:val="24"/>
              </w:rPr>
              <w:t xml:space="preserve">November 2016 – </w:t>
            </w:r>
            <w:r w:rsidR="00097D1D">
              <w:rPr>
                <w:rFonts w:asciiTheme="minorHAnsi" w:hAnsiTheme="minorHAnsi" w:cstheme="minorHAnsi"/>
                <w:b w:val="0"/>
                <w:sz w:val="24"/>
                <w:szCs w:val="24"/>
              </w:rPr>
              <w:t xml:space="preserve">May </w:t>
            </w:r>
            <w:r w:rsidR="00CC5835">
              <w:rPr>
                <w:rFonts w:asciiTheme="minorHAnsi" w:hAnsiTheme="minorHAnsi" w:cstheme="minorHAnsi"/>
                <w:b w:val="0"/>
                <w:sz w:val="24"/>
                <w:szCs w:val="24"/>
              </w:rPr>
              <w:t>2019</w:t>
            </w:r>
          </w:p>
          <w:p w14:paraId="7BFDD8F9" w14:textId="46428C06" w:rsidR="008A3F77" w:rsidRPr="004C10F6" w:rsidRDefault="008A3F77" w:rsidP="008A3F77">
            <w:pPr>
              <w:pStyle w:val="SectionTitle"/>
              <w:tabs>
                <w:tab w:val="left" w:pos="8823"/>
              </w:tabs>
              <w:ind w:left="720"/>
              <w:rPr>
                <w:rFonts w:asciiTheme="minorHAnsi" w:hAnsiTheme="minorHAnsi" w:cstheme="minorHAnsi"/>
                <w:b w:val="0"/>
                <w:sz w:val="22"/>
              </w:rPr>
            </w:pPr>
            <w:r w:rsidRPr="004C10F6">
              <w:rPr>
                <w:rFonts w:asciiTheme="minorHAnsi" w:hAnsiTheme="minorHAnsi" w:cstheme="minorHAnsi"/>
                <w:b w:val="0"/>
                <w:sz w:val="22"/>
              </w:rPr>
              <w:t>- Provide instruction to students with disabilities in accordance to the supervising teacher’s lesson plans.</w:t>
            </w:r>
          </w:p>
          <w:p w14:paraId="5D1C424D" w14:textId="630B6137" w:rsidR="008A3F77" w:rsidRPr="004C10F6" w:rsidRDefault="008A3F77" w:rsidP="008A3F77">
            <w:pPr>
              <w:pStyle w:val="SectionTitle"/>
              <w:tabs>
                <w:tab w:val="left" w:pos="8823"/>
              </w:tabs>
              <w:ind w:left="720"/>
              <w:rPr>
                <w:rFonts w:asciiTheme="minorHAnsi" w:hAnsiTheme="minorHAnsi" w:cstheme="minorHAnsi"/>
                <w:b w:val="0"/>
                <w:sz w:val="22"/>
              </w:rPr>
            </w:pPr>
            <w:r w:rsidRPr="004C10F6">
              <w:rPr>
                <w:rFonts w:asciiTheme="minorHAnsi" w:hAnsiTheme="minorHAnsi" w:cstheme="minorHAnsi"/>
                <w:b w:val="0"/>
                <w:sz w:val="22"/>
              </w:rPr>
              <w:t>- Collect data for all objectives being taught for each student.</w:t>
            </w:r>
          </w:p>
          <w:p w14:paraId="5B77FAB8" w14:textId="1167C9C0" w:rsidR="008A3F77" w:rsidRPr="004C10F6" w:rsidRDefault="008A3F77" w:rsidP="008A3F77">
            <w:pPr>
              <w:pStyle w:val="SectionTitle"/>
              <w:tabs>
                <w:tab w:val="left" w:pos="8823"/>
              </w:tabs>
              <w:ind w:left="720"/>
              <w:rPr>
                <w:rFonts w:asciiTheme="minorHAnsi" w:hAnsiTheme="minorHAnsi" w:cstheme="minorHAnsi"/>
                <w:b w:val="0"/>
                <w:sz w:val="22"/>
              </w:rPr>
            </w:pPr>
            <w:r w:rsidRPr="004C10F6">
              <w:rPr>
                <w:rFonts w:asciiTheme="minorHAnsi" w:hAnsiTheme="minorHAnsi" w:cstheme="minorHAnsi"/>
                <w:b w:val="0"/>
                <w:sz w:val="22"/>
              </w:rPr>
              <w:t>- Implement Behavior Intervention Plus for students with disabilities</w:t>
            </w:r>
          </w:p>
          <w:p w14:paraId="7C95F32D" w14:textId="498C9EE9" w:rsidR="008A3F77" w:rsidRDefault="008A3F77" w:rsidP="008A3F77">
            <w:pPr>
              <w:pStyle w:val="SectionTitle"/>
              <w:tabs>
                <w:tab w:val="left" w:pos="8823"/>
              </w:tabs>
              <w:ind w:left="720"/>
              <w:rPr>
                <w:rFonts w:asciiTheme="minorHAnsi" w:hAnsiTheme="minorHAnsi" w:cstheme="minorHAnsi"/>
                <w:b w:val="0"/>
                <w:sz w:val="24"/>
                <w:szCs w:val="24"/>
              </w:rPr>
            </w:pPr>
            <w:r w:rsidRPr="004C10F6">
              <w:rPr>
                <w:rFonts w:asciiTheme="minorHAnsi" w:hAnsiTheme="minorHAnsi" w:cstheme="minorHAnsi"/>
                <w:b w:val="0"/>
                <w:sz w:val="22"/>
              </w:rPr>
              <w:t>- Perform other duties as assigned by classroom teacher or administrator</w:t>
            </w:r>
          </w:p>
          <w:p w14:paraId="216C2213" w14:textId="77777777" w:rsidR="008A3F77" w:rsidRDefault="008A3F77" w:rsidP="008A3F77">
            <w:pPr>
              <w:pStyle w:val="SectionTitle"/>
              <w:tabs>
                <w:tab w:val="left" w:pos="8823"/>
              </w:tabs>
            </w:pPr>
          </w:p>
          <w:p w14:paraId="744F437C" w14:textId="18EEEFA4" w:rsidR="008A3F77" w:rsidRDefault="001B5529" w:rsidP="008A3F77">
            <w:pPr>
              <w:pStyle w:val="SectionTitle"/>
              <w:tabs>
                <w:tab w:val="left" w:pos="8823"/>
              </w:tabs>
            </w:pPr>
            <w:sdt>
              <w:sdtPr>
                <w:id w:val="1482412"/>
                <w:placeholder>
                  <w:docPart w:val="CBDA1406BCA644A5A69E2444B35ECB38"/>
                </w:placeholder>
              </w:sdtPr>
              <w:sdtEndPr/>
              <w:sdtContent>
                <w:r w:rsidR="008A3F77">
                  <w:t>Morehouse School Of Medicine</w:t>
                </w:r>
              </w:sdtContent>
            </w:sdt>
            <w:r w:rsidR="008A3F77">
              <w:t xml:space="preserve">                                                                                      Atlanta, Ga</w:t>
            </w:r>
          </w:p>
          <w:p w14:paraId="744F437D" w14:textId="3D63B29E" w:rsidR="008A3F77" w:rsidRPr="005C1974" w:rsidRDefault="008A3F77" w:rsidP="008A3F77">
            <w:pPr>
              <w:pStyle w:val="SectionTitle"/>
              <w:tabs>
                <w:tab w:val="left" w:pos="8823"/>
              </w:tabs>
              <w:rPr>
                <w:rFonts w:asciiTheme="minorHAnsi" w:hAnsiTheme="minorHAnsi"/>
                <w:b w:val="0"/>
                <w:sz w:val="24"/>
                <w:szCs w:val="24"/>
              </w:rPr>
            </w:pPr>
            <w:r>
              <w:rPr>
                <w:rFonts w:asciiTheme="minorHAnsi" w:hAnsiTheme="minorHAnsi"/>
                <w:i/>
                <w:sz w:val="24"/>
                <w:szCs w:val="24"/>
              </w:rPr>
              <w:t xml:space="preserve">Student Assistant, </w:t>
            </w:r>
            <w:r w:rsidRPr="0036433B">
              <w:rPr>
                <w:rFonts w:asciiTheme="minorHAnsi" w:hAnsiTheme="minorHAnsi"/>
                <w:b w:val="0"/>
                <w:i/>
                <w:sz w:val="24"/>
                <w:szCs w:val="24"/>
              </w:rPr>
              <w:t>Office of the Controller</w:t>
            </w:r>
            <w:r>
              <w:rPr>
                <w:rFonts w:asciiTheme="minorHAnsi" w:hAnsiTheme="minorHAnsi"/>
                <w:b w:val="0"/>
                <w:sz w:val="24"/>
                <w:szCs w:val="24"/>
              </w:rPr>
              <w:t xml:space="preserve">                                                                               2010-May 2016</w:t>
            </w:r>
          </w:p>
        </w:tc>
      </w:tr>
      <w:tr w:rsidR="008A3F77" w14:paraId="744F438E" w14:textId="77777777" w:rsidTr="00D71D30">
        <w:trPr>
          <w:trHeight w:val="943"/>
          <w:jc w:val="center"/>
        </w:trPr>
        <w:tc>
          <w:tcPr>
            <w:tcW w:w="10080" w:type="dxa"/>
          </w:tcPr>
          <w:sdt>
            <w:sdtPr>
              <w:id w:val="1482417"/>
              <w:placeholder>
                <w:docPart w:val="3013352B202C4A0996421C3EA1AB79A7"/>
              </w:placeholder>
            </w:sdtPr>
            <w:sdtEndPr>
              <w:rPr>
                <w:b/>
              </w:rPr>
            </w:sdtEndPr>
            <w:sdtContent>
              <w:p w14:paraId="744F437F" w14:textId="77777777" w:rsidR="008A3F77" w:rsidRPr="00C22C27" w:rsidRDefault="008A3F77" w:rsidP="008A3F77">
                <w:pPr>
                  <w:pStyle w:val="Bulletedlist"/>
                  <w:rPr>
                    <w:b/>
                  </w:rPr>
                </w:pPr>
                <w:r>
                  <w:rPr>
                    <w:b/>
                  </w:rPr>
                  <w:t>Accounts Payable</w:t>
                </w:r>
              </w:p>
            </w:sdtContent>
          </w:sdt>
          <w:sdt>
            <w:sdtPr>
              <w:id w:val="1482429"/>
              <w:placeholder>
                <w:docPart w:val="3633C8C6488E45A8BD95B38FD5C6645D"/>
              </w:placeholder>
            </w:sdtPr>
            <w:sdtEndPr/>
            <w:sdtContent>
              <w:p w14:paraId="744F4380" w14:textId="77777777" w:rsidR="008A3F77" w:rsidRDefault="008A3F77" w:rsidP="008A3F77">
                <w:pPr>
                  <w:pStyle w:val="Bulletedlist"/>
                  <w:numPr>
                    <w:ilvl w:val="0"/>
                    <w:numId w:val="0"/>
                  </w:numPr>
                  <w:ind w:left="720"/>
                </w:pPr>
                <w:r>
                  <w:t>-Process invoices daily using Banner</w:t>
                </w:r>
              </w:p>
              <w:p w14:paraId="744F4381" w14:textId="77777777" w:rsidR="008A3F77" w:rsidRDefault="008A3F77" w:rsidP="008A3F77">
                <w:pPr>
                  <w:pStyle w:val="Bulletedlist"/>
                  <w:numPr>
                    <w:ilvl w:val="0"/>
                    <w:numId w:val="0"/>
                  </w:numPr>
                  <w:ind w:left="720"/>
                </w:pPr>
                <w:r>
                  <w:t xml:space="preserve">-Process all incoming mail and online inquiries </w:t>
                </w:r>
              </w:p>
              <w:p w14:paraId="744F4382" w14:textId="77777777" w:rsidR="008A3F77" w:rsidRDefault="008A3F77" w:rsidP="008A3F77">
                <w:pPr>
                  <w:pStyle w:val="Bulletedlist"/>
                  <w:numPr>
                    <w:ilvl w:val="0"/>
                    <w:numId w:val="0"/>
                  </w:numPr>
                  <w:ind w:left="720"/>
                </w:pPr>
                <w:r>
                  <w:t>-Provide customer service for vendors seeking payment of invoices in a positive manner via the AP Help Desk.</w:t>
                </w:r>
              </w:p>
              <w:p w14:paraId="744F4383" w14:textId="77777777" w:rsidR="008A3F77" w:rsidRDefault="008A3F77" w:rsidP="008A3F77">
                <w:pPr>
                  <w:pStyle w:val="Bulletedlist"/>
                  <w:numPr>
                    <w:ilvl w:val="0"/>
                    <w:numId w:val="0"/>
                  </w:numPr>
                  <w:ind w:left="720"/>
                </w:pPr>
                <w:r>
                  <w:t>-Verify the accuracy of vendor information, purchase orders, payment terms, and account codes during processing using Banner</w:t>
                </w:r>
              </w:p>
              <w:p w14:paraId="744F4384" w14:textId="77777777" w:rsidR="008A3F77" w:rsidRDefault="008A3F77" w:rsidP="008A3F77">
                <w:pPr>
                  <w:pStyle w:val="Bulletedlist"/>
                  <w:numPr>
                    <w:ilvl w:val="0"/>
                    <w:numId w:val="0"/>
                  </w:numPr>
                  <w:ind w:left="720"/>
                </w:pPr>
                <w:r>
                  <w:t>-Utilize Microsoft Excel to create spreadsheets and reports by logging all invoices to measure efficiency.</w:t>
                </w:r>
              </w:p>
              <w:p w14:paraId="744F4385" w14:textId="77777777" w:rsidR="008A3F77" w:rsidRDefault="008A3F77" w:rsidP="008A3F77">
                <w:pPr>
                  <w:pStyle w:val="Bulletedlist"/>
                  <w:numPr>
                    <w:ilvl w:val="0"/>
                    <w:numId w:val="0"/>
                  </w:numPr>
                  <w:ind w:left="720"/>
                </w:pPr>
                <w:r>
                  <w:t>-Assist the Accounts Payable team with weekly check runs.</w:t>
                </w:r>
              </w:p>
              <w:p w14:paraId="744F4386" w14:textId="77777777" w:rsidR="008A3F77" w:rsidRPr="00C22C27" w:rsidRDefault="008A3F77" w:rsidP="008A3F77">
                <w:pPr>
                  <w:pStyle w:val="Bulletedlist"/>
                  <w:numPr>
                    <w:ilvl w:val="0"/>
                    <w:numId w:val="10"/>
                  </w:numPr>
                  <w:rPr>
                    <w:b/>
                  </w:rPr>
                </w:pPr>
                <w:r w:rsidRPr="00C22C27">
                  <w:rPr>
                    <w:b/>
                  </w:rPr>
                  <w:t>Purchasing/Procurement</w:t>
                </w:r>
              </w:p>
              <w:p w14:paraId="744F4387" w14:textId="77777777" w:rsidR="008A3F77" w:rsidRDefault="008A3F77" w:rsidP="008A3F77">
                <w:pPr>
                  <w:pStyle w:val="Bulletedlist"/>
                  <w:numPr>
                    <w:ilvl w:val="0"/>
                    <w:numId w:val="0"/>
                  </w:numPr>
                  <w:ind w:left="720"/>
                </w:pPr>
                <w:r>
                  <w:t>-Process purchase orders</w:t>
                </w:r>
              </w:p>
              <w:p w14:paraId="744F4388" w14:textId="77777777" w:rsidR="008A3F77" w:rsidRDefault="008A3F77" w:rsidP="008A3F77">
                <w:pPr>
                  <w:pStyle w:val="Bulletedlist"/>
                  <w:numPr>
                    <w:ilvl w:val="0"/>
                    <w:numId w:val="0"/>
                  </w:numPr>
                  <w:ind w:left="720"/>
                </w:pPr>
                <w:r>
                  <w:t>-Evaluate, approve, and set up vendors</w:t>
                </w:r>
              </w:p>
              <w:p w14:paraId="744F4389" w14:textId="77777777" w:rsidR="008A3F77" w:rsidRDefault="008A3F77" w:rsidP="008A3F77">
                <w:pPr>
                  <w:pStyle w:val="Bulletedlist"/>
                  <w:numPr>
                    <w:ilvl w:val="0"/>
                    <w:numId w:val="0"/>
                  </w:numPr>
                  <w:ind w:left="720"/>
                </w:pPr>
                <w:r>
                  <w:t>-Review requisitions daily</w:t>
                </w:r>
              </w:p>
              <w:p w14:paraId="744F438A" w14:textId="77777777" w:rsidR="008A3F77" w:rsidRPr="00C22C27" w:rsidRDefault="008A3F77" w:rsidP="008A3F77">
                <w:pPr>
                  <w:pStyle w:val="Bulletedlist"/>
                  <w:numPr>
                    <w:ilvl w:val="0"/>
                    <w:numId w:val="10"/>
                  </w:numPr>
                  <w:rPr>
                    <w:b/>
                  </w:rPr>
                </w:pPr>
                <w:r>
                  <w:rPr>
                    <w:b/>
                  </w:rPr>
                  <w:t>Grants &amp; Contracts</w:t>
                </w:r>
              </w:p>
              <w:p w14:paraId="744F438B" w14:textId="77777777" w:rsidR="008A3F77" w:rsidRDefault="008A3F77" w:rsidP="008A3F77">
                <w:pPr>
                  <w:pStyle w:val="Bulletedlist"/>
                  <w:numPr>
                    <w:ilvl w:val="0"/>
                    <w:numId w:val="0"/>
                  </w:numPr>
                  <w:ind w:left="720"/>
                </w:pPr>
                <w:r>
                  <w:t>-Produce relevant reports using Microsoft Excel for the Grants &amp; Contracts staff</w:t>
                </w:r>
              </w:p>
              <w:p w14:paraId="744F438C" w14:textId="77777777" w:rsidR="008A3F77" w:rsidRDefault="008A3F77" w:rsidP="008A3F77">
                <w:pPr>
                  <w:pStyle w:val="Bulletedlist"/>
                  <w:numPr>
                    <w:ilvl w:val="0"/>
                    <w:numId w:val="0"/>
                  </w:numPr>
                  <w:ind w:left="720"/>
                </w:pPr>
                <w:r>
                  <w:t>-Organize and maintain Grants &amp; Contracts proposal folders</w:t>
                </w:r>
              </w:p>
              <w:p w14:paraId="744F438D" w14:textId="678503E1" w:rsidR="008A3F77" w:rsidRDefault="008A3F77" w:rsidP="008A3F77">
                <w:pPr>
                  <w:pStyle w:val="Bulletedlist"/>
                  <w:numPr>
                    <w:ilvl w:val="0"/>
                    <w:numId w:val="0"/>
                  </w:numPr>
                  <w:ind w:left="720"/>
                </w:pPr>
                <w:r>
                  <w:t>-Work collaboratively with the Grants &amp; Contracts team by providing backup support by developing and maintaining record keeping and filing systems</w:t>
                </w:r>
              </w:p>
            </w:sdtContent>
          </w:sdt>
        </w:tc>
      </w:tr>
      <w:tr w:rsidR="008A3F77" w14:paraId="744F4390" w14:textId="77777777" w:rsidTr="00827E57">
        <w:tblPrEx>
          <w:tblCellMar>
            <w:top w:w="0" w:type="dxa"/>
            <w:left w:w="108" w:type="dxa"/>
            <w:right w:w="108" w:type="dxa"/>
          </w:tblCellMar>
        </w:tblPrEx>
        <w:trPr>
          <w:trHeight w:val="227"/>
          <w:jc w:val="center"/>
        </w:trPr>
        <w:tc>
          <w:tcPr>
            <w:tcW w:w="10080" w:type="dxa"/>
          </w:tcPr>
          <w:p w14:paraId="744F438F" w14:textId="77777777" w:rsidR="008A3F77" w:rsidRPr="00AA1866" w:rsidRDefault="008A3F77" w:rsidP="008A3F77">
            <w:pPr>
              <w:pStyle w:val="Sectiondetails"/>
            </w:pPr>
          </w:p>
        </w:tc>
      </w:tr>
      <w:tr w:rsidR="00827E57" w14:paraId="41FB7575" w14:textId="77777777" w:rsidTr="004C4E3A">
        <w:tblPrEx>
          <w:tblCellMar>
            <w:top w:w="0" w:type="dxa"/>
            <w:left w:w="108" w:type="dxa"/>
            <w:right w:w="108" w:type="dxa"/>
          </w:tblCellMar>
        </w:tblPrEx>
        <w:trPr>
          <w:trHeight w:val="227"/>
          <w:jc w:val="center"/>
        </w:trPr>
        <w:tc>
          <w:tcPr>
            <w:tcW w:w="10080" w:type="dxa"/>
          </w:tcPr>
          <w:p w14:paraId="1A22BEB9" w14:textId="77777777" w:rsidR="00827E57" w:rsidRPr="00AA1866" w:rsidRDefault="00827E57" w:rsidP="008A3F77">
            <w:pPr>
              <w:pStyle w:val="Sectiondetails"/>
            </w:pPr>
          </w:p>
        </w:tc>
      </w:tr>
      <w:tr w:rsidR="004C4E3A" w14:paraId="619CBAED" w14:textId="77777777" w:rsidTr="00136BDC">
        <w:tblPrEx>
          <w:tblCellMar>
            <w:top w:w="0" w:type="dxa"/>
            <w:left w:w="108" w:type="dxa"/>
            <w:right w:w="108" w:type="dxa"/>
          </w:tblCellMar>
        </w:tblPrEx>
        <w:trPr>
          <w:trHeight w:val="227"/>
          <w:jc w:val="center"/>
        </w:trPr>
        <w:tc>
          <w:tcPr>
            <w:tcW w:w="10080" w:type="dxa"/>
            <w:tcBorders>
              <w:bottom w:val="single" w:sz="4" w:space="0" w:color="auto"/>
            </w:tcBorders>
          </w:tcPr>
          <w:p w14:paraId="54E1483A" w14:textId="77777777" w:rsidR="004C4E3A" w:rsidRPr="00AA1866" w:rsidRDefault="004C4E3A" w:rsidP="008A3F77">
            <w:pPr>
              <w:pStyle w:val="Sectiondetails"/>
            </w:pPr>
          </w:p>
        </w:tc>
      </w:tr>
      <w:tr w:rsidR="004C4E3A" w14:paraId="6CF347D8" w14:textId="77777777" w:rsidTr="00136BDC">
        <w:tblPrEx>
          <w:tblCellMar>
            <w:top w:w="0" w:type="dxa"/>
            <w:left w:w="108" w:type="dxa"/>
            <w:right w:w="108" w:type="dxa"/>
          </w:tblCellMar>
        </w:tblPrEx>
        <w:trPr>
          <w:trHeight w:val="227"/>
          <w:jc w:val="center"/>
        </w:trPr>
        <w:tc>
          <w:tcPr>
            <w:tcW w:w="10080" w:type="dxa"/>
            <w:tcBorders>
              <w:bottom w:val="single" w:sz="4" w:space="0" w:color="auto"/>
            </w:tcBorders>
          </w:tcPr>
          <w:p w14:paraId="4A384D1E" w14:textId="220A046A" w:rsidR="004C4E3A" w:rsidRPr="004C4E3A" w:rsidRDefault="004C4E3A" w:rsidP="004C4E3A">
            <w:pPr>
              <w:pStyle w:val="Sectiondetails"/>
              <w:jc w:val="center"/>
              <w:rPr>
                <w:rFonts w:asciiTheme="majorHAnsi" w:hAnsiTheme="majorHAnsi"/>
                <w:b/>
                <w:bCs/>
                <w:sz w:val="26"/>
                <w:szCs w:val="26"/>
              </w:rPr>
            </w:pPr>
            <w:r w:rsidRPr="004C4E3A">
              <w:rPr>
                <w:rFonts w:asciiTheme="majorHAnsi" w:hAnsiTheme="majorHAnsi"/>
                <w:b/>
                <w:bCs/>
                <w:sz w:val="26"/>
                <w:szCs w:val="26"/>
              </w:rPr>
              <w:t>Languages and Frameworks</w:t>
            </w:r>
          </w:p>
        </w:tc>
      </w:tr>
      <w:tr w:rsidR="004C4E3A" w14:paraId="3CC24C8C" w14:textId="77777777" w:rsidTr="004C4E3A">
        <w:tblPrEx>
          <w:tblCellMar>
            <w:top w:w="0" w:type="dxa"/>
            <w:left w:w="108" w:type="dxa"/>
            <w:right w:w="108" w:type="dxa"/>
          </w:tblCellMar>
        </w:tblPrEx>
        <w:trPr>
          <w:trHeight w:val="227"/>
          <w:jc w:val="center"/>
        </w:trPr>
        <w:tc>
          <w:tcPr>
            <w:tcW w:w="10080" w:type="dxa"/>
          </w:tcPr>
          <w:p w14:paraId="7400A748" w14:textId="47A625CF" w:rsidR="004C4E3A" w:rsidRDefault="004C4E3A" w:rsidP="008A3F77">
            <w:pPr>
              <w:pStyle w:val="Sectiondetails"/>
            </w:pPr>
          </w:p>
          <w:p w14:paraId="4C055788" w14:textId="46AE4E7F" w:rsidR="004C4E3A" w:rsidRPr="004C4E3A" w:rsidRDefault="004C4E3A" w:rsidP="004C4E3A">
            <w:pPr>
              <w:pStyle w:val="Sectiondetails"/>
              <w:numPr>
                <w:ilvl w:val="0"/>
                <w:numId w:val="10"/>
              </w:numPr>
              <w:rPr>
                <w:b/>
                <w:bCs/>
              </w:rPr>
            </w:pPr>
            <w:r w:rsidRPr="004C4E3A">
              <w:rPr>
                <w:b/>
                <w:bCs/>
              </w:rPr>
              <w:t xml:space="preserve">HTML </w:t>
            </w:r>
          </w:p>
          <w:p w14:paraId="2806391A" w14:textId="1D9A3669" w:rsidR="004C4E3A" w:rsidRPr="004C4E3A" w:rsidRDefault="004C4E3A" w:rsidP="004C4E3A">
            <w:pPr>
              <w:pStyle w:val="Sectiondetails"/>
              <w:numPr>
                <w:ilvl w:val="0"/>
                <w:numId w:val="10"/>
              </w:numPr>
              <w:rPr>
                <w:b/>
                <w:bCs/>
              </w:rPr>
            </w:pPr>
            <w:r w:rsidRPr="004C4E3A">
              <w:rPr>
                <w:b/>
                <w:bCs/>
              </w:rPr>
              <w:t>CSS</w:t>
            </w:r>
          </w:p>
          <w:p w14:paraId="40262AEB" w14:textId="2B2A484F" w:rsidR="004C4E3A" w:rsidRPr="004C4E3A" w:rsidRDefault="004C4E3A" w:rsidP="004C4E3A">
            <w:pPr>
              <w:pStyle w:val="Sectiondetails"/>
              <w:numPr>
                <w:ilvl w:val="0"/>
                <w:numId w:val="10"/>
              </w:numPr>
              <w:rPr>
                <w:b/>
                <w:bCs/>
              </w:rPr>
            </w:pPr>
            <w:r w:rsidRPr="004C4E3A">
              <w:rPr>
                <w:b/>
                <w:bCs/>
              </w:rPr>
              <w:t>Javascript</w:t>
            </w:r>
          </w:p>
          <w:p w14:paraId="1024C0DD" w14:textId="3941A4A1" w:rsidR="004C4E3A" w:rsidRPr="004C4E3A" w:rsidRDefault="004C4E3A" w:rsidP="004C4E3A">
            <w:pPr>
              <w:pStyle w:val="Sectiondetails"/>
              <w:numPr>
                <w:ilvl w:val="0"/>
                <w:numId w:val="10"/>
              </w:numPr>
              <w:rPr>
                <w:b/>
                <w:bCs/>
              </w:rPr>
            </w:pPr>
            <w:r w:rsidRPr="004C4E3A">
              <w:rPr>
                <w:b/>
                <w:bCs/>
              </w:rPr>
              <w:t>PHP</w:t>
            </w:r>
          </w:p>
          <w:p w14:paraId="26559838" w14:textId="14E8E86C" w:rsidR="004C4E3A" w:rsidRPr="004C4E3A" w:rsidRDefault="004C4E3A" w:rsidP="004C4E3A">
            <w:pPr>
              <w:pStyle w:val="Sectiondetails"/>
              <w:numPr>
                <w:ilvl w:val="0"/>
                <w:numId w:val="10"/>
              </w:numPr>
              <w:rPr>
                <w:b/>
                <w:bCs/>
              </w:rPr>
            </w:pPr>
            <w:r w:rsidRPr="004C4E3A">
              <w:rPr>
                <w:b/>
                <w:bCs/>
              </w:rPr>
              <w:t>MySQL</w:t>
            </w:r>
          </w:p>
          <w:p w14:paraId="67807F72" w14:textId="2BDA5598" w:rsidR="004C4E3A" w:rsidRPr="004C4E3A" w:rsidRDefault="004C4E3A" w:rsidP="004C4E3A">
            <w:pPr>
              <w:pStyle w:val="Sectiondetails"/>
              <w:numPr>
                <w:ilvl w:val="0"/>
                <w:numId w:val="10"/>
              </w:numPr>
              <w:rPr>
                <w:b/>
                <w:bCs/>
              </w:rPr>
            </w:pPr>
            <w:r w:rsidRPr="004C4E3A">
              <w:rPr>
                <w:b/>
                <w:bCs/>
              </w:rPr>
              <w:t>jQuery</w:t>
            </w:r>
          </w:p>
          <w:p w14:paraId="21E08104" w14:textId="217D85BE" w:rsidR="004C4E3A" w:rsidRPr="00AA1866" w:rsidRDefault="004C4E3A" w:rsidP="008A3F77">
            <w:pPr>
              <w:pStyle w:val="Sectiondetails"/>
            </w:pPr>
          </w:p>
        </w:tc>
      </w:tr>
      <w:tr w:rsidR="004C4E3A" w14:paraId="44A99BFC" w14:textId="77777777" w:rsidTr="00136BDC">
        <w:tblPrEx>
          <w:tblCellMar>
            <w:top w:w="0" w:type="dxa"/>
            <w:left w:w="108" w:type="dxa"/>
            <w:right w:w="108" w:type="dxa"/>
          </w:tblCellMar>
        </w:tblPrEx>
        <w:trPr>
          <w:trHeight w:val="227"/>
          <w:jc w:val="center"/>
        </w:trPr>
        <w:tc>
          <w:tcPr>
            <w:tcW w:w="10080" w:type="dxa"/>
            <w:tcBorders>
              <w:bottom w:val="single" w:sz="4" w:space="0" w:color="auto"/>
            </w:tcBorders>
          </w:tcPr>
          <w:p w14:paraId="7370ACFF" w14:textId="77777777" w:rsidR="004C4E3A" w:rsidRDefault="004C4E3A" w:rsidP="008A3F77">
            <w:pPr>
              <w:pStyle w:val="Sectiondetails"/>
            </w:pPr>
          </w:p>
        </w:tc>
      </w:tr>
      <w:tr w:rsidR="004C4E3A" w14:paraId="7EFFE9F9" w14:textId="77777777" w:rsidTr="00136BDC">
        <w:tblPrEx>
          <w:tblCellMar>
            <w:top w:w="0" w:type="dxa"/>
            <w:left w:w="108" w:type="dxa"/>
            <w:right w:w="108" w:type="dxa"/>
          </w:tblCellMar>
        </w:tblPrEx>
        <w:trPr>
          <w:trHeight w:val="227"/>
          <w:jc w:val="center"/>
        </w:trPr>
        <w:tc>
          <w:tcPr>
            <w:tcW w:w="10080" w:type="dxa"/>
            <w:tcBorders>
              <w:bottom w:val="single" w:sz="4" w:space="0" w:color="auto"/>
            </w:tcBorders>
          </w:tcPr>
          <w:p w14:paraId="461DC448" w14:textId="47FCEC71" w:rsidR="004C4E3A" w:rsidRPr="004C4E3A" w:rsidRDefault="004C4E3A" w:rsidP="004C4E3A">
            <w:pPr>
              <w:pStyle w:val="Sectiondetails"/>
              <w:jc w:val="center"/>
              <w:rPr>
                <w:rFonts w:asciiTheme="majorHAnsi" w:hAnsiTheme="majorHAnsi"/>
                <w:b/>
                <w:bCs/>
                <w:sz w:val="26"/>
                <w:szCs w:val="26"/>
              </w:rPr>
            </w:pPr>
            <w:r w:rsidRPr="004C4E3A">
              <w:rPr>
                <w:rFonts w:asciiTheme="majorHAnsi" w:hAnsiTheme="majorHAnsi"/>
                <w:b/>
                <w:bCs/>
                <w:sz w:val="26"/>
                <w:szCs w:val="26"/>
              </w:rPr>
              <w:t>Software</w:t>
            </w:r>
          </w:p>
        </w:tc>
      </w:tr>
    </w:tbl>
    <w:p w14:paraId="2B593343" w14:textId="77777777" w:rsidR="004C4E3A" w:rsidRDefault="004C4E3A" w:rsidP="004C4E3A">
      <w:pPr>
        <w:pStyle w:val="ListParagraph"/>
        <w:rPr>
          <w:b/>
          <w:sz w:val="24"/>
          <w:szCs w:val="24"/>
        </w:rPr>
      </w:pPr>
    </w:p>
    <w:p w14:paraId="63929782" w14:textId="3356FDF3" w:rsidR="002D4F5B" w:rsidRDefault="00431C90" w:rsidP="004C4E3A">
      <w:pPr>
        <w:pStyle w:val="ListParagraph"/>
        <w:numPr>
          <w:ilvl w:val="0"/>
          <w:numId w:val="10"/>
        </w:numPr>
        <w:ind w:left="1224"/>
        <w:rPr>
          <w:b/>
          <w:sz w:val="24"/>
          <w:szCs w:val="24"/>
        </w:rPr>
      </w:pPr>
      <w:r>
        <w:rPr>
          <w:b/>
          <w:sz w:val="24"/>
          <w:szCs w:val="24"/>
        </w:rPr>
        <w:t>Adobe Dreamweaver</w:t>
      </w:r>
    </w:p>
    <w:p w14:paraId="58961E1F" w14:textId="3FE3400A" w:rsidR="00431C90" w:rsidRDefault="00431C90" w:rsidP="004C4E3A">
      <w:pPr>
        <w:pStyle w:val="ListParagraph"/>
        <w:numPr>
          <w:ilvl w:val="0"/>
          <w:numId w:val="10"/>
        </w:numPr>
        <w:ind w:left="1224"/>
        <w:rPr>
          <w:b/>
          <w:sz w:val="24"/>
          <w:szCs w:val="24"/>
        </w:rPr>
      </w:pPr>
      <w:r>
        <w:rPr>
          <w:b/>
          <w:sz w:val="24"/>
          <w:szCs w:val="24"/>
        </w:rPr>
        <w:t>Brackets</w:t>
      </w:r>
    </w:p>
    <w:p w14:paraId="0C1C83BF" w14:textId="516128F9" w:rsidR="00431C90" w:rsidRDefault="00431C90" w:rsidP="004C4E3A">
      <w:pPr>
        <w:pStyle w:val="ListParagraph"/>
        <w:numPr>
          <w:ilvl w:val="0"/>
          <w:numId w:val="10"/>
        </w:numPr>
        <w:ind w:left="1080"/>
        <w:rPr>
          <w:b/>
          <w:sz w:val="24"/>
          <w:szCs w:val="24"/>
        </w:rPr>
      </w:pPr>
      <w:r>
        <w:rPr>
          <w:b/>
          <w:sz w:val="24"/>
          <w:szCs w:val="24"/>
        </w:rPr>
        <w:lastRenderedPageBreak/>
        <w:t>Microsoft Visual Studios</w:t>
      </w:r>
    </w:p>
    <w:p w14:paraId="176DC9E7" w14:textId="7BF5F845" w:rsidR="00431C90" w:rsidRDefault="00431C90" w:rsidP="004C4E3A">
      <w:pPr>
        <w:pStyle w:val="ListParagraph"/>
        <w:numPr>
          <w:ilvl w:val="0"/>
          <w:numId w:val="10"/>
        </w:numPr>
        <w:ind w:left="1080"/>
        <w:rPr>
          <w:b/>
          <w:sz w:val="24"/>
          <w:szCs w:val="24"/>
        </w:rPr>
      </w:pPr>
      <w:r>
        <w:rPr>
          <w:b/>
          <w:sz w:val="24"/>
          <w:szCs w:val="24"/>
        </w:rPr>
        <w:t>Netbeans</w:t>
      </w:r>
    </w:p>
    <w:p w14:paraId="26426741" w14:textId="5827EA14" w:rsidR="00431C90" w:rsidRPr="00431C90" w:rsidRDefault="00431C90" w:rsidP="004C4E3A">
      <w:pPr>
        <w:pStyle w:val="ListParagraph"/>
        <w:numPr>
          <w:ilvl w:val="0"/>
          <w:numId w:val="10"/>
        </w:numPr>
        <w:ind w:left="1080"/>
        <w:rPr>
          <w:b/>
          <w:sz w:val="24"/>
          <w:szCs w:val="24"/>
        </w:rPr>
      </w:pPr>
      <w:r>
        <w:rPr>
          <w:b/>
          <w:sz w:val="24"/>
          <w:szCs w:val="24"/>
        </w:rPr>
        <w:t>Eclipse</w:t>
      </w:r>
    </w:p>
    <w:p w14:paraId="2B700045" w14:textId="0B3C1BB2" w:rsidR="00286939" w:rsidRDefault="00286939"/>
    <w:p w14:paraId="1BFF36DC" w14:textId="1D5D8C31" w:rsidR="00286939" w:rsidRDefault="00286939"/>
    <w:p w14:paraId="28D7EE2C" w14:textId="08042009" w:rsidR="007F6751" w:rsidRDefault="007F6751"/>
    <w:p w14:paraId="214DB5AA" w14:textId="77777777" w:rsidR="007F6751" w:rsidRDefault="007F6751">
      <w:r>
        <w:br w:type="page"/>
      </w:r>
    </w:p>
    <w:p w14:paraId="25AA0EBD" w14:textId="77777777" w:rsidR="00286939" w:rsidRDefault="00286939"/>
    <w:sectPr w:rsidR="00286939" w:rsidSect="00AA1866">
      <w:footerReference w:type="default" r:id="rId13"/>
      <w:headerReference w:type="first" r:id="rId14"/>
      <w:pgSz w:w="12240" w:h="15840" w:code="1"/>
      <w:pgMar w:top="2304" w:right="720" w:bottom="1080" w:left="720" w:header="1008" w:footer="576" w:gutter="0"/>
      <w:pgBorders w:offsetFrom="page">
        <w:top w:val="single" w:sz="4" w:space="24" w:color="BFBFBF" w:themeColor="background1" w:themeShade="BF"/>
        <w:left w:val="single" w:sz="4" w:space="24" w:color="BFBFBF" w:themeColor="background1" w:themeShade="BF"/>
        <w:bottom w:val="single" w:sz="4" w:space="24" w:color="BFBFBF" w:themeColor="background1" w:themeShade="BF"/>
        <w:right w:val="single" w:sz="4" w:space="24" w:color="BFBFBF" w:themeColor="background1" w:themeShade="BF"/>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FDC7C6" w14:textId="77777777" w:rsidR="001B5529" w:rsidRDefault="001B5529">
      <w:pPr>
        <w:spacing w:after="0" w:line="240" w:lineRule="auto"/>
      </w:pPr>
      <w:r>
        <w:separator/>
      </w:r>
    </w:p>
  </w:endnote>
  <w:endnote w:type="continuationSeparator" w:id="0">
    <w:p w14:paraId="36AA6ABF" w14:textId="77777777" w:rsidR="001B5529" w:rsidRDefault="001B5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87519"/>
      <w:docPartObj>
        <w:docPartGallery w:val="Page Numbers (Bottom of Page)"/>
        <w:docPartUnique/>
      </w:docPartObj>
    </w:sdtPr>
    <w:sdtEndPr/>
    <w:sdtContent>
      <w:p w14:paraId="744F43A7" w14:textId="7305BC6E" w:rsidR="001851A9" w:rsidRDefault="00174B67" w:rsidP="00AA1866">
        <w:pPr>
          <w:pStyle w:val="Footer"/>
          <w:jc w:val="right"/>
        </w:pPr>
        <w:r>
          <w:fldChar w:fldCharType="begin"/>
        </w:r>
        <w:r w:rsidR="00805277">
          <w:instrText xml:space="preserve"> PAGE   \* MERGEFORMAT </w:instrText>
        </w:r>
        <w:r>
          <w:fldChar w:fldCharType="separate"/>
        </w:r>
        <w:r w:rsidR="00FB2966">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4CFF09" w14:textId="77777777" w:rsidR="001B5529" w:rsidRDefault="001B5529">
      <w:pPr>
        <w:spacing w:after="0" w:line="240" w:lineRule="auto"/>
      </w:pPr>
      <w:r>
        <w:separator/>
      </w:r>
    </w:p>
  </w:footnote>
  <w:footnote w:type="continuationSeparator" w:id="0">
    <w:p w14:paraId="460984BF" w14:textId="77777777" w:rsidR="001B5529" w:rsidRDefault="001B55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0" w:type="dxa"/>
        <w:right w:w="72" w:type="dxa"/>
      </w:tblCellMar>
      <w:tblLook w:val="04A0" w:firstRow="1" w:lastRow="0" w:firstColumn="1" w:lastColumn="0" w:noHBand="0" w:noVBand="1"/>
    </w:tblPr>
    <w:tblGrid>
      <w:gridCol w:w="10080"/>
    </w:tblGrid>
    <w:tr w:rsidR="001851A9" w:rsidRPr="00AA1866" w14:paraId="744F43A9" w14:textId="77777777" w:rsidTr="00A11C70">
      <w:trPr>
        <w:trHeight w:val="335"/>
        <w:jc w:val="center"/>
      </w:trPr>
      <w:tc>
        <w:tcPr>
          <w:tcW w:w="0" w:type="auto"/>
        </w:tcPr>
        <w:p w14:paraId="744F43A8" w14:textId="77777777" w:rsidR="001851A9" w:rsidRPr="00AA1866" w:rsidRDefault="001B5529" w:rsidP="00D71D30">
          <w:pPr>
            <w:pStyle w:val="Name"/>
          </w:pPr>
          <w:r>
            <w:pict w14:anchorId="744F43AE">
              <v:shape id="_x0000_s2059" style="position:absolute;left:0;text-align:left;margin-left:-29.65pt;margin-top:-29.7pt;width:556.9pt;height:79.2pt;z-index:-251655168" coordsize="11256,1584" path="m,1584hdc,815,,46,,46hbc,46,5628,46,11256,46hdc9439,210,7442,498,4282,249hhc1122,,606,888,,1584hdxe" fillcolor="#95b3d7 [1940]" stroked="f">
                <v:fill opacity="44564f" color2="fill lighten(0)" rotate="t" method="linear sigma" focus="100%" type="gradient"/>
                <v:path arrowok="t"/>
              </v:shape>
            </w:pict>
          </w:r>
          <w:r>
            <w:pict w14:anchorId="744F43AF">
              <v:shape id="_x0000_s2058" style="position:absolute;left:0;text-align:left;margin-left:-4.4pt;margin-top:-47.75pt;width:563.1pt;height:101.5pt;z-index:-251656192" coordsize="11262,2153" path="m,2153hdc1292,,4221,923,6683,886hhc9145,849,10355,561,11262,455hde" filled="f" strokecolor="#fbd4b4 [1305]">
                <v:path arrowok="t"/>
              </v:shape>
            </w:pict>
          </w:r>
          <w:sdt>
            <w:sdtPr>
              <w:rPr>
                <w:rStyle w:val="NameChar"/>
              </w:rPr>
              <w:id w:val="7187520"/>
            </w:sdtPr>
            <w:sdtEndPr>
              <w:rPr>
                <w:rStyle w:val="DefaultParagraphFont"/>
                <w:b/>
              </w:rPr>
            </w:sdtEndPr>
            <w:sdtContent>
              <w:r w:rsidR="00D71D30">
                <w:rPr>
                  <w:rStyle w:val="NameChar"/>
                </w:rPr>
                <w:t>Vincent Salter</w:t>
              </w:r>
            </w:sdtContent>
          </w:sdt>
        </w:p>
      </w:tc>
    </w:tr>
    <w:tr w:rsidR="001851A9" w:rsidRPr="00AA1866" w14:paraId="744F43AC" w14:textId="77777777" w:rsidTr="00A11C70">
      <w:trPr>
        <w:trHeight w:val="329"/>
        <w:jc w:val="center"/>
      </w:trPr>
      <w:tc>
        <w:tcPr>
          <w:tcW w:w="0" w:type="auto"/>
        </w:tcPr>
        <w:p w14:paraId="744F43AA" w14:textId="77777777" w:rsidR="001851A9" w:rsidRPr="00AA1866" w:rsidRDefault="001B5529" w:rsidP="00AA1866">
          <w:pPr>
            <w:pStyle w:val="ContactInfo"/>
          </w:pPr>
          <w:sdt>
            <w:sdtPr>
              <w:rPr>
                <w:rStyle w:val="ContactInfoChar"/>
              </w:rPr>
              <w:id w:val="7187521"/>
            </w:sdtPr>
            <w:sdtEndPr>
              <w:rPr>
                <w:rStyle w:val="DefaultParagraphFont"/>
              </w:rPr>
            </w:sdtEndPr>
            <w:sdtContent>
              <w:r w:rsidR="00D71D30">
                <w:rPr>
                  <w:rStyle w:val="ContactInfoChar"/>
                </w:rPr>
                <w:t>6548 Foggy Oak Dr</w:t>
              </w:r>
            </w:sdtContent>
          </w:sdt>
          <w:r w:rsidR="00AA1866" w:rsidRPr="00AA1866">
            <w:t>,</w:t>
          </w:r>
          <w:r w:rsidR="005C23F7" w:rsidRPr="00AA1866">
            <w:t xml:space="preserve"> </w:t>
          </w:r>
          <w:sdt>
            <w:sdtPr>
              <w:rPr>
                <w:rStyle w:val="ContactInfoChar"/>
              </w:rPr>
              <w:id w:val="7187522"/>
            </w:sdtPr>
            <w:sdtEndPr>
              <w:rPr>
                <w:rStyle w:val="DefaultParagraphFont"/>
              </w:rPr>
            </w:sdtEndPr>
            <w:sdtContent>
              <w:r w:rsidR="00D71D30">
                <w:rPr>
                  <w:rStyle w:val="ContactInfoChar"/>
                </w:rPr>
                <w:t>Fairburn, Ga, 30213</w:t>
              </w:r>
            </w:sdtContent>
          </w:sdt>
          <w:r w:rsidR="005C23F7" w:rsidRPr="00AA1866">
            <w:t xml:space="preserve"> </w:t>
          </w:r>
        </w:p>
        <w:p w14:paraId="744F43AB" w14:textId="77777777" w:rsidR="001851A9" w:rsidRPr="00AA1866" w:rsidRDefault="001B5529" w:rsidP="00D71D30">
          <w:pPr>
            <w:pStyle w:val="ContactInfo"/>
          </w:pPr>
          <w:sdt>
            <w:sdtPr>
              <w:rPr>
                <w:rStyle w:val="ContactInfoChar"/>
              </w:rPr>
              <w:id w:val="7187524"/>
            </w:sdtPr>
            <w:sdtEndPr>
              <w:rPr>
                <w:rStyle w:val="DefaultParagraphFont"/>
              </w:rPr>
            </w:sdtEndPr>
            <w:sdtContent>
              <w:r w:rsidR="00D71D30">
                <w:rPr>
                  <w:rStyle w:val="ContactInfoChar"/>
                </w:rPr>
                <w:t>Vsalter1@student.gsu.edu</w:t>
              </w:r>
            </w:sdtContent>
          </w:sdt>
          <w:r w:rsidR="005C23F7" w:rsidRPr="00AA1866">
            <w:t xml:space="preserve"> </w:t>
          </w:r>
          <w:sdt>
            <w:sdtPr>
              <w:rPr>
                <w:rStyle w:val="ContactInfoChar"/>
              </w:rPr>
              <w:id w:val="7187525"/>
            </w:sdtPr>
            <w:sdtEndPr>
              <w:rPr>
                <w:rStyle w:val="DefaultParagraphFont"/>
              </w:rPr>
            </w:sdtEndPr>
            <w:sdtContent>
              <w:r w:rsidR="00D71D30">
                <w:rPr>
                  <w:rStyle w:val="ContactInfoChar"/>
                </w:rPr>
                <w:t>Phone: 404-518-0598</w:t>
              </w:r>
            </w:sdtContent>
          </w:sdt>
        </w:p>
      </w:tc>
    </w:tr>
  </w:tbl>
  <w:p w14:paraId="744F43AD" w14:textId="77777777" w:rsidR="001851A9" w:rsidRDefault="001851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7519D"/>
    <w:multiLevelType w:val="hybridMultilevel"/>
    <w:tmpl w:val="7DDE1B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C3BFF"/>
    <w:multiLevelType w:val="hybridMultilevel"/>
    <w:tmpl w:val="EAAE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AC3981"/>
    <w:multiLevelType w:val="hybridMultilevel"/>
    <w:tmpl w:val="9294DE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CA67DF"/>
    <w:multiLevelType w:val="hybridMultilevel"/>
    <w:tmpl w:val="6C323F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BC1137"/>
    <w:multiLevelType w:val="hybridMultilevel"/>
    <w:tmpl w:val="57141C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016AD5"/>
    <w:multiLevelType w:val="hybridMultilevel"/>
    <w:tmpl w:val="783E7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6B28D3"/>
    <w:multiLevelType w:val="hybridMultilevel"/>
    <w:tmpl w:val="A08CA0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447DC8"/>
    <w:multiLevelType w:val="hybridMultilevel"/>
    <w:tmpl w:val="4920C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035442"/>
    <w:multiLevelType w:val="hybridMultilevel"/>
    <w:tmpl w:val="56428CE0"/>
    <w:lvl w:ilvl="0" w:tplc="C7523B42">
      <w:start w:val="1"/>
      <w:numFmt w:val="bullet"/>
      <w:pStyle w:val="Bulletedlis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6D6F88"/>
    <w:multiLevelType w:val="hybridMultilevel"/>
    <w:tmpl w:val="2D103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E11B45"/>
    <w:multiLevelType w:val="hybridMultilevel"/>
    <w:tmpl w:val="59C8D7A0"/>
    <w:lvl w:ilvl="0" w:tplc="EBF48A7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D0F017C"/>
    <w:multiLevelType w:val="hybridMultilevel"/>
    <w:tmpl w:val="674057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5D2EBB"/>
    <w:multiLevelType w:val="hybridMultilevel"/>
    <w:tmpl w:val="CF9AFB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B22DA7"/>
    <w:multiLevelType w:val="hybridMultilevel"/>
    <w:tmpl w:val="13CCEF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12"/>
  </w:num>
  <w:num w:numId="5">
    <w:abstractNumId w:val="8"/>
  </w:num>
  <w:num w:numId="6">
    <w:abstractNumId w:val="2"/>
  </w:num>
  <w:num w:numId="7">
    <w:abstractNumId w:val="4"/>
  </w:num>
  <w:num w:numId="8">
    <w:abstractNumId w:val="9"/>
  </w:num>
  <w:num w:numId="9">
    <w:abstractNumId w:val="5"/>
  </w:num>
  <w:num w:numId="10">
    <w:abstractNumId w:val="1"/>
  </w:num>
  <w:num w:numId="11">
    <w:abstractNumId w:val="13"/>
  </w:num>
  <w:num w:numId="12">
    <w:abstractNumId w:val="11"/>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1D30"/>
    <w:rsid w:val="0007699B"/>
    <w:rsid w:val="00097D1D"/>
    <w:rsid w:val="000F4408"/>
    <w:rsid w:val="00136BDC"/>
    <w:rsid w:val="00174B67"/>
    <w:rsid w:val="001851A9"/>
    <w:rsid w:val="001B5529"/>
    <w:rsid w:val="001D23A7"/>
    <w:rsid w:val="002456A1"/>
    <w:rsid w:val="0028107D"/>
    <w:rsid w:val="0028290D"/>
    <w:rsid w:val="00286939"/>
    <w:rsid w:val="002D4F5B"/>
    <w:rsid w:val="0031509B"/>
    <w:rsid w:val="00316A00"/>
    <w:rsid w:val="0036433B"/>
    <w:rsid w:val="00367921"/>
    <w:rsid w:val="003F51EC"/>
    <w:rsid w:val="003F7CDE"/>
    <w:rsid w:val="004207FB"/>
    <w:rsid w:val="00431C90"/>
    <w:rsid w:val="00456678"/>
    <w:rsid w:val="004C10F6"/>
    <w:rsid w:val="004C4E3A"/>
    <w:rsid w:val="00510584"/>
    <w:rsid w:val="005C1974"/>
    <w:rsid w:val="005C23F7"/>
    <w:rsid w:val="00666298"/>
    <w:rsid w:val="00666C3A"/>
    <w:rsid w:val="006E6086"/>
    <w:rsid w:val="007255CA"/>
    <w:rsid w:val="007B6864"/>
    <w:rsid w:val="007F6751"/>
    <w:rsid w:val="00805277"/>
    <w:rsid w:val="00827E57"/>
    <w:rsid w:val="008424D9"/>
    <w:rsid w:val="00875A39"/>
    <w:rsid w:val="008A3F77"/>
    <w:rsid w:val="008C5B9D"/>
    <w:rsid w:val="00913F13"/>
    <w:rsid w:val="00A11C70"/>
    <w:rsid w:val="00AA1866"/>
    <w:rsid w:val="00AA4E50"/>
    <w:rsid w:val="00B64CB7"/>
    <w:rsid w:val="00B9193B"/>
    <w:rsid w:val="00BF2ECC"/>
    <w:rsid w:val="00C22C27"/>
    <w:rsid w:val="00C3153D"/>
    <w:rsid w:val="00CB68D2"/>
    <w:rsid w:val="00CC5835"/>
    <w:rsid w:val="00D71D30"/>
    <w:rsid w:val="00D96883"/>
    <w:rsid w:val="00DF768B"/>
    <w:rsid w:val="00F10FCE"/>
    <w:rsid w:val="00F64164"/>
    <w:rsid w:val="00F717E3"/>
    <w:rsid w:val="00FB2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744F436F"/>
  <w15:docId w15:val="{922E454B-D0D1-44B6-97F7-3A987099B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851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51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1A9"/>
  </w:style>
  <w:style w:type="paragraph" w:styleId="Footer">
    <w:name w:val="footer"/>
    <w:basedOn w:val="Normal"/>
    <w:link w:val="FooterChar"/>
    <w:uiPriority w:val="99"/>
    <w:unhideWhenUsed/>
    <w:qFormat/>
    <w:rsid w:val="001851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1A9"/>
  </w:style>
  <w:style w:type="character" w:styleId="PlaceholderText">
    <w:name w:val="Placeholder Text"/>
    <w:basedOn w:val="DefaultParagraphFont"/>
    <w:uiPriority w:val="99"/>
    <w:semiHidden/>
    <w:rsid w:val="001851A9"/>
    <w:rPr>
      <w:color w:val="808080"/>
    </w:rPr>
  </w:style>
  <w:style w:type="paragraph" w:customStyle="1" w:styleId="ContactInfo">
    <w:name w:val="Contact Info"/>
    <w:link w:val="ContactInfoChar"/>
    <w:qFormat/>
    <w:rsid w:val="001851A9"/>
    <w:pPr>
      <w:jc w:val="right"/>
    </w:pPr>
    <w:rPr>
      <w:color w:val="0D0D0D" w:themeColor="text1" w:themeTint="F2"/>
      <w:sz w:val="24"/>
    </w:rPr>
  </w:style>
  <w:style w:type="table" w:styleId="TableGrid">
    <w:name w:val="Table Grid"/>
    <w:basedOn w:val="TableNormal"/>
    <w:uiPriority w:val="59"/>
    <w:rsid w:val="001851A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ontactInfoChar">
    <w:name w:val="Contact Info Char"/>
    <w:basedOn w:val="DefaultParagraphFont"/>
    <w:link w:val="ContactInfo"/>
    <w:rsid w:val="001851A9"/>
    <w:rPr>
      <w:color w:val="0D0D0D" w:themeColor="text1" w:themeTint="F2"/>
      <w:sz w:val="24"/>
    </w:rPr>
  </w:style>
  <w:style w:type="paragraph" w:customStyle="1" w:styleId="Name">
    <w:name w:val="Name"/>
    <w:link w:val="NameChar"/>
    <w:qFormat/>
    <w:rsid w:val="00A11C70"/>
    <w:pPr>
      <w:spacing w:after="0" w:line="240" w:lineRule="auto"/>
      <w:jc w:val="right"/>
    </w:pPr>
    <w:rPr>
      <w:rFonts w:asciiTheme="majorHAnsi" w:hAnsiTheme="majorHAnsi"/>
      <w:b/>
      <w:color w:val="984806" w:themeColor="accent6" w:themeShade="80"/>
      <w:sz w:val="32"/>
    </w:rPr>
  </w:style>
  <w:style w:type="character" w:customStyle="1" w:styleId="NameChar">
    <w:name w:val="Name Char"/>
    <w:basedOn w:val="DefaultParagraphFont"/>
    <w:link w:val="Name"/>
    <w:rsid w:val="00A11C70"/>
    <w:rPr>
      <w:rFonts w:asciiTheme="majorHAnsi" w:hAnsiTheme="majorHAnsi"/>
      <w:b/>
      <w:color w:val="984806" w:themeColor="accent6" w:themeShade="80"/>
      <w:sz w:val="32"/>
    </w:rPr>
  </w:style>
  <w:style w:type="paragraph" w:styleId="BalloonText">
    <w:name w:val="Balloon Text"/>
    <w:basedOn w:val="Normal"/>
    <w:link w:val="BalloonTextChar"/>
    <w:uiPriority w:val="99"/>
    <w:semiHidden/>
    <w:unhideWhenUsed/>
    <w:rsid w:val="001851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1A9"/>
    <w:rPr>
      <w:rFonts w:ascii="Tahoma" w:hAnsi="Tahoma" w:cs="Tahoma"/>
      <w:sz w:val="16"/>
      <w:szCs w:val="16"/>
    </w:rPr>
  </w:style>
  <w:style w:type="paragraph" w:customStyle="1" w:styleId="SectionTitle">
    <w:name w:val="Section Title"/>
    <w:basedOn w:val="Normal"/>
    <w:link w:val="SectionTitleChar"/>
    <w:qFormat/>
    <w:rsid w:val="00A11C70"/>
    <w:rPr>
      <w:rFonts w:asciiTheme="majorHAnsi" w:hAnsiTheme="majorHAnsi"/>
      <w:b/>
      <w:color w:val="0D0D0D" w:themeColor="text1" w:themeTint="F2"/>
      <w:sz w:val="26"/>
    </w:rPr>
  </w:style>
  <w:style w:type="character" w:customStyle="1" w:styleId="SectionTitleChar">
    <w:name w:val="Section Title Char"/>
    <w:basedOn w:val="DefaultParagraphFont"/>
    <w:link w:val="SectionTitle"/>
    <w:rsid w:val="00A11C70"/>
    <w:rPr>
      <w:rFonts w:asciiTheme="majorHAnsi" w:hAnsiTheme="majorHAnsi"/>
      <w:b/>
      <w:color w:val="0D0D0D" w:themeColor="text1" w:themeTint="F2"/>
      <w:sz w:val="26"/>
    </w:rPr>
  </w:style>
  <w:style w:type="paragraph" w:customStyle="1" w:styleId="Sectiondetails">
    <w:name w:val="Section details"/>
    <w:basedOn w:val="Normal"/>
    <w:link w:val="SectiondetailsChar"/>
    <w:qFormat/>
    <w:rsid w:val="00A11C70"/>
    <w:pPr>
      <w:spacing w:after="0" w:line="240" w:lineRule="auto"/>
    </w:pPr>
    <w:rPr>
      <w:color w:val="0D0D0D" w:themeColor="text1" w:themeTint="F2"/>
    </w:rPr>
  </w:style>
  <w:style w:type="character" w:customStyle="1" w:styleId="SectiondetailsChar">
    <w:name w:val="Section details Char"/>
    <w:basedOn w:val="DefaultParagraphFont"/>
    <w:link w:val="Sectiondetails"/>
    <w:rsid w:val="00A11C70"/>
    <w:rPr>
      <w:color w:val="0D0D0D" w:themeColor="text1" w:themeTint="F2"/>
    </w:rPr>
  </w:style>
  <w:style w:type="paragraph" w:customStyle="1" w:styleId="Bulletedlist">
    <w:name w:val="Bulleted list"/>
    <w:basedOn w:val="Sectiondetails"/>
    <w:link w:val="BulletedlistChar"/>
    <w:qFormat/>
    <w:rsid w:val="00AA1866"/>
    <w:pPr>
      <w:numPr>
        <w:numId w:val="5"/>
      </w:numPr>
    </w:pPr>
  </w:style>
  <w:style w:type="character" w:customStyle="1" w:styleId="BulletedlistChar">
    <w:name w:val="Bulleted list Char"/>
    <w:basedOn w:val="DefaultParagraphFont"/>
    <w:link w:val="Bulletedlist"/>
    <w:rsid w:val="00AA1866"/>
    <w:rPr>
      <w:rFonts w:asciiTheme="majorHAnsi" w:hAnsiTheme="majorHAnsi"/>
      <w:color w:val="0D0D0D" w:themeColor="text1" w:themeTint="F2"/>
      <w:sz w:val="24"/>
    </w:rPr>
  </w:style>
  <w:style w:type="paragraph" w:styleId="ListParagraph">
    <w:name w:val="List Paragraph"/>
    <w:basedOn w:val="Normal"/>
    <w:uiPriority w:val="34"/>
    <w:rsid w:val="00286939"/>
    <w:pPr>
      <w:ind w:left="720"/>
      <w:contextualSpacing/>
    </w:pPr>
  </w:style>
  <w:style w:type="character" w:styleId="Hyperlink">
    <w:name w:val="Hyperlink"/>
    <w:basedOn w:val="DefaultParagraphFont"/>
    <w:uiPriority w:val="99"/>
    <w:unhideWhenUsed/>
    <w:rsid w:val="00AA4E50"/>
    <w:rPr>
      <w:color w:val="0000FF" w:themeColor="hyperlink"/>
      <w:u w:val="single"/>
    </w:rPr>
  </w:style>
  <w:style w:type="character" w:styleId="UnresolvedMention">
    <w:name w:val="Unresolved Mention"/>
    <w:basedOn w:val="DefaultParagraphFont"/>
    <w:uiPriority w:val="99"/>
    <w:semiHidden/>
    <w:unhideWhenUsed/>
    <w:rsid w:val="00AA4E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floorish.xyz"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vtsj.xyz"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Chron_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0B74931F7484F0C83217EE5C139C61A"/>
        <w:category>
          <w:name w:val="General"/>
          <w:gallery w:val="placeholder"/>
        </w:category>
        <w:types>
          <w:type w:val="bbPlcHdr"/>
        </w:types>
        <w:behaviors>
          <w:behavior w:val="content"/>
        </w:behaviors>
        <w:guid w:val="{E064CE27-543E-4BFF-B478-90EF438F1A34}"/>
      </w:docPartPr>
      <w:docPartBody>
        <w:p w:rsidR="00EE0894" w:rsidRDefault="00A43623">
          <w:pPr>
            <w:pStyle w:val="20B74931F7484F0C83217EE5C139C61A"/>
          </w:pPr>
          <w:r>
            <w:t>Objectives</w:t>
          </w:r>
        </w:p>
      </w:docPartBody>
    </w:docPart>
    <w:docPart>
      <w:docPartPr>
        <w:name w:val="CBDA1406BCA644A5A69E2444B35ECB38"/>
        <w:category>
          <w:name w:val="General"/>
          <w:gallery w:val="placeholder"/>
        </w:category>
        <w:types>
          <w:type w:val="bbPlcHdr"/>
        </w:types>
        <w:behaviors>
          <w:behavior w:val="content"/>
        </w:behaviors>
        <w:guid w:val="{42BB2780-9710-4223-B573-F05F91C7C3E3}"/>
      </w:docPartPr>
      <w:docPartBody>
        <w:p w:rsidR="0082697B" w:rsidRDefault="0084540D" w:rsidP="0084540D">
          <w:pPr>
            <w:pStyle w:val="CBDA1406BCA644A5A69E2444B35ECB38"/>
          </w:pPr>
          <w:r>
            <w:t>Job Title</w:t>
          </w:r>
        </w:p>
      </w:docPartBody>
    </w:docPart>
    <w:docPart>
      <w:docPartPr>
        <w:name w:val="3013352B202C4A0996421C3EA1AB79A7"/>
        <w:category>
          <w:name w:val="General"/>
          <w:gallery w:val="placeholder"/>
        </w:category>
        <w:types>
          <w:type w:val="bbPlcHdr"/>
        </w:types>
        <w:behaviors>
          <w:behavior w:val="content"/>
        </w:behaviors>
        <w:guid w:val="{309DF53D-D213-4C28-8757-E333DDF651E4}"/>
      </w:docPartPr>
      <w:docPartBody>
        <w:p w:rsidR="0082697B" w:rsidRDefault="0084540D" w:rsidP="0084540D">
          <w:pPr>
            <w:pStyle w:val="3013352B202C4A0996421C3EA1AB79A7"/>
          </w:pPr>
          <w:r w:rsidRPr="00AA1866">
            <w:t>Job responsibility/achievement</w:t>
          </w:r>
        </w:p>
      </w:docPartBody>
    </w:docPart>
    <w:docPart>
      <w:docPartPr>
        <w:name w:val="3633C8C6488E45A8BD95B38FD5C6645D"/>
        <w:category>
          <w:name w:val="General"/>
          <w:gallery w:val="placeholder"/>
        </w:category>
        <w:types>
          <w:type w:val="bbPlcHdr"/>
        </w:types>
        <w:behaviors>
          <w:behavior w:val="content"/>
        </w:behaviors>
        <w:guid w:val="{E1D3C0F1-49DC-435C-A5F5-6F00F5B30CB9}"/>
      </w:docPartPr>
      <w:docPartBody>
        <w:p w:rsidR="0082697B" w:rsidRDefault="0084540D" w:rsidP="0084540D">
          <w:pPr>
            <w:pStyle w:val="3633C8C6488E45A8BD95B38FD5C6645D"/>
          </w:pPr>
          <w:r w:rsidRPr="00AA1866">
            <w:t>Job responsibility/achievement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43623"/>
    <w:rsid w:val="0039138C"/>
    <w:rsid w:val="004A34A3"/>
    <w:rsid w:val="0082697B"/>
    <w:rsid w:val="0084540D"/>
    <w:rsid w:val="00A43623"/>
    <w:rsid w:val="00A66D68"/>
    <w:rsid w:val="00AE3D3B"/>
    <w:rsid w:val="00B01785"/>
    <w:rsid w:val="00C379EF"/>
    <w:rsid w:val="00CD7386"/>
    <w:rsid w:val="00EE0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8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B74931F7484F0C83217EE5C139C61A">
    <w:name w:val="20B74931F7484F0C83217EE5C139C61A"/>
    <w:rsid w:val="00EE0894"/>
  </w:style>
  <w:style w:type="paragraph" w:customStyle="1" w:styleId="2E916DF8200D4F48830779020A04A2D9">
    <w:name w:val="2E916DF8200D4F48830779020A04A2D9"/>
    <w:rsid w:val="00EE0894"/>
  </w:style>
  <w:style w:type="paragraph" w:customStyle="1" w:styleId="61C8F405BFA3491EBC3F8F58F2824AD9">
    <w:name w:val="61C8F405BFA3491EBC3F8F58F2824AD9"/>
    <w:rsid w:val="00EE0894"/>
  </w:style>
  <w:style w:type="paragraph" w:customStyle="1" w:styleId="01FBE6A8868F4B0AB78D5094DE136DC6">
    <w:name w:val="01FBE6A8868F4B0AB78D5094DE136DC6"/>
    <w:rsid w:val="00EE0894"/>
  </w:style>
  <w:style w:type="paragraph" w:customStyle="1" w:styleId="0D8E91AB29824A55AD06B3D15701B471">
    <w:name w:val="0D8E91AB29824A55AD06B3D15701B471"/>
    <w:rsid w:val="00EE0894"/>
  </w:style>
  <w:style w:type="paragraph" w:customStyle="1" w:styleId="BEA121B644984AD6A8ACC239D4DB816B">
    <w:name w:val="BEA121B644984AD6A8ACC239D4DB816B"/>
    <w:rsid w:val="00EE0894"/>
  </w:style>
  <w:style w:type="paragraph" w:customStyle="1" w:styleId="23BA3500B5C34C63BF2C6C737286E1E2">
    <w:name w:val="23BA3500B5C34C63BF2C6C737286E1E2"/>
    <w:rsid w:val="00EE0894"/>
  </w:style>
  <w:style w:type="paragraph" w:customStyle="1" w:styleId="FD65D36567A04E37A02B60DB8A312A7D">
    <w:name w:val="FD65D36567A04E37A02B60DB8A312A7D"/>
    <w:rsid w:val="00EE0894"/>
  </w:style>
  <w:style w:type="paragraph" w:customStyle="1" w:styleId="23348871CC7942A695AFE27EE85FD955">
    <w:name w:val="23348871CC7942A695AFE27EE85FD955"/>
    <w:rsid w:val="00EE0894"/>
  </w:style>
  <w:style w:type="paragraph" w:customStyle="1" w:styleId="4B46042B13DD484D8AF6F030424FED3D">
    <w:name w:val="4B46042B13DD484D8AF6F030424FED3D"/>
    <w:rsid w:val="00EE0894"/>
  </w:style>
  <w:style w:type="paragraph" w:customStyle="1" w:styleId="EFEFCE410D39405396D909FA6F1BD086">
    <w:name w:val="EFEFCE410D39405396D909FA6F1BD086"/>
    <w:rsid w:val="00EE0894"/>
  </w:style>
  <w:style w:type="paragraph" w:customStyle="1" w:styleId="FFF8D0BDA92A42408C939AB707CE6AC0">
    <w:name w:val="FFF8D0BDA92A42408C939AB707CE6AC0"/>
    <w:rsid w:val="00EE0894"/>
  </w:style>
  <w:style w:type="paragraph" w:customStyle="1" w:styleId="84909AA61D064A159DA5A8DAE74BC545">
    <w:name w:val="84909AA61D064A159DA5A8DAE74BC545"/>
    <w:rsid w:val="00EE0894"/>
  </w:style>
  <w:style w:type="paragraph" w:customStyle="1" w:styleId="969C58B3786F4E0CB81AE1C3AF398DCE">
    <w:name w:val="969C58B3786F4E0CB81AE1C3AF398DCE"/>
    <w:rsid w:val="00EE0894"/>
  </w:style>
  <w:style w:type="paragraph" w:customStyle="1" w:styleId="851D924C6F3C4AA8B49F0F6B806F8846">
    <w:name w:val="851D924C6F3C4AA8B49F0F6B806F8846"/>
    <w:rsid w:val="00EE0894"/>
  </w:style>
  <w:style w:type="paragraph" w:customStyle="1" w:styleId="F3DF98F41A45479894F4298DD137148F">
    <w:name w:val="F3DF98F41A45479894F4298DD137148F"/>
    <w:rsid w:val="00EE0894"/>
  </w:style>
  <w:style w:type="paragraph" w:customStyle="1" w:styleId="8F13AF597B1A40F7BDA49DF5F204DCAE">
    <w:name w:val="8F13AF597B1A40F7BDA49DF5F204DCAE"/>
    <w:rsid w:val="00EE0894"/>
  </w:style>
  <w:style w:type="paragraph" w:customStyle="1" w:styleId="CD5D669DBA52409A9B29DE3AADB54D56">
    <w:name w:val="CD5D669DBA52409A9B29DE3AADB54D56"/>
    <w:rsid w:val="00EE0894"/>
  </w:style>
  <w:style w:type="paragraph" w:customStyle="1" w:styleId="E4F681DFDC6641AC815481051C450F7A">
    <w:name w:val="E4F681DFDC6641AC815481051C450F7A"/>
    <w:rsid w:val="00EE0894"/>
  </w:style>
  <w:style w:type="paragraph" w:customStyle="1" w:styleId="2152EE16D6E341A6861AB1EBF7C1022F">
    <w:name w:val="2152EE16D6E341A6861AB1EBF7C1022F"/>
    <w:rsid w:val="00EE0894"/>
  </w:style>
  <w:style w:type="paragraph" w:customStyle="1" w:styleId="2E748D63A05448BB9736CF29BA2416D2">
    <w:name w:val="2E748D63A05448BB9736CF29BA2416D2"/>
    <w:rsid w:val="00EE0894"/>
  </w:style>
  <w:style w:type="paragraph" w:customStyle="1" w:styleId="F1C2E68198904A5AA7FF6B3A7E33BC95">
    <w:name w:val="F1C2E68198904A5AA7FF6B3A7E33BC95"/>
    <w:rsid w:val="00EE0894"/>
  </w:style>
  <w:style w:type="paragraph" w:customStyle="1" w:styleId="27E3BB090B5A4ECC8CA272AF9F6E535E">
    <w:name w:val="27E3BB090B5A4ECC8CA272AF9F6E535E"/>
    <w:rsid w:val="00EE0894"/>
  </w:style>
  <w:style w:type="paragraph" w:customStyle="1" w:styleId="55A7FFD4A380413EA64C80F7EAC7282C">
    <w:name w:val="55A7FFD4A380413EA64C80F7EAC7282C"/>
    <w:rsid w:val="00EE0894"/>
  </w:style>
  <w:style w:type="paragraph" w:customStyle="1" w:styleId="E88424CBF48543FBA581B751D6993B1B">
    <w:name w:val="E88424CBF48543FBA581B751D6993B1B"/>
    <w:rsid w:val="00EE0894"/>
  </w:style>
  <w:style w:type="paragraph" w:customStyle="1" w:styleId="4E8D6444EBF54BEE93D3261C5615B5D6">
    <w:name w:val="4E8D6444EBF54BEE93D3261C5615B5D6"/>
    <w:rsid w:val="00EE0894"/>
  </w:style>
  <w:style w:type="paragraph" w:customStyle="1" w:styleId="0E2DC55ACEE047DE842F009049F38CA0">
    <w:name w:val="0E2DC55ACEE047DE842F009049F38CA0"/>
    <w:rsid w:val="00EE0894"/>
  </w:style>
  <w:style w:type="paragraph" w:customStyle="1" w:styleId="FF37D3336DBC4B7DBB88EF07BBD95D97">
    <w:name w:val="FF37D3336DBC4B7DBB88EF07BBD95D97"/>
    <w:rsid w:val="00EE0894"/>
  </w:style>
  <w:style w:type="paragraph" w:customStyle="1" w:styleId="07DF0E94507541DCB99FCEBD55637EE4">
    <w:name w:val="07DF0E94507541DCB99FCEBD55637EE4"/>
    <w:rsid w:val="00EE0894"/>
  </w:style>
  <w:style w:type="paragraph" w:customStyle="1" w:styleId="BB64313D4A604CB7A03ABF646CF0784D">
    <w:name w:val="BB64313D4A604CB7A03ABF646CF0784D"/>
    <w:rsid w:val="00EE0894"/>
  </w:style>
  <w:style w:type="paragraph" w:customStyle="1" w:styleId="C295D8CDBC9749C2847444FCC4F1CB2C">
    <w:name w:val="C295D8CDBC9749C2847444FCC4F1CB2C"/>
    <w:rsid w:val="00EE0894"/>
  </w:style>
  <w:style w:type="paragraph" w:customStyle="1" w:styleId="C605B03CA89F40ED83D0181A74818942">
    <w:name w:val="C605B03CA89F40ED83D0181A74818942"/>
    <w:rsid w:val="00EE0894"/>
  </w:style>
  <w:style w:type="paragraph" w:customStyle="1" w:styleId="A852178754534E08AAABC8BC46F70FD9">
    <w:name w:val="A852178754534E08AAABC8BC46F70FD9"/>
    <w:rsid w:val="00EE0894"/>
  </w:style>
  <w:style w:type="paragraph" w:customStyle="1" w:styleId="5DE2D9F509A740C7A7A1CAD4ADFBD4F6">
    <w:name w:val="5DE2D9F509A740C7A7A1CAD4ADFBD4F6"/>
    <w:rsid w:val="00EE0894"/>
  </w:style>
  <w:style w:type="paragraph" w:customStyle="1" w:styleId="41AD69237BA34AE9B5502F231073B0C8">
    <w:name w:val="41AD69237BA34AE9B5502F231073B0C8"/>
    <w:rsid w:val="00EE0894"/>
  </w:style>
  <w:style w:type="paragraph" w:customStyle="1" w:styleId="8EB725EDCBD444E7A5AB070FABBE61C7">
    <w:name w:val="8EB725EDCBD444E7A5AB070FABBE61C7"/>
    <w:rsid w:val="00EE0894"/>
  </w:style>
  <w:style w:type="paragraph" w:customStyle="1" w:styleId="F23A9347BB7C461E9915A90EFE8A5640">
    <w:name w:val="F23A9347BB7C461E9915A90EFE8A5640"/>
    <w:rsid w:val="00EE0894"/>
  </w:style>
  <w:style w:type="paragraph" w:customStyle="1" w:styleId="A3589C13DBB04C18AA823945FD11FD95">
    <w:name w:val="A3589C13DBB04C18AA823945FD11FD95"/>
    <w:rsid w:val="00EE0894"/>
  </w:style>
  <w:style w:type="paragraph" w:customStyle="1" w:styleId="FF46E5DE26424AB8B998E38DBE9D1A0C">
    <w:name w:val="FF46E5DE26424AB8B998E38DBE9D1A0C"/>
    <w:rsid w:val="00EE0894"/>
  </w:style>
  <w:style w:type="paragraph" w:customStyle="1" w:styleId="6EC4CDE8FAF049F1BD49D0F3C45B0EF8">
    <w:name w:val="6EC4CDE8FAF049F1BD49D0F3C45B0EF8"/>
    <w:rsid w:val="00EE0894"/>
  </w:style>
  <w:style w:type="paragraph" w:customStyle="1" w:styleId="13B15FEA08F94C14B6B3B855B645434D">
    <w:name w:val="13B15FEA08F94C14B6B3B855B645434D"/>
    <w:rsid w:val="00EE0894"/>
  </w:style>
  <w:style w:type="paragraph" w:customStyle="1" w:styleId="87E4D290AA954045B14ABA31395714BA">
    <w:name w:val="87E4D290AA954045B14ABA31395714BA"/>
    <w:rsid w:val="00EE0894"/>
  </w:style>
  <w:style w:type="paragraph" w:customStyle="1" w:styleId="7037BF60C5C54BBBBFB88E37F26CC44D">
    <w:name w:val="7037BF60C5C54BBBBFB88E37F26CC44D"/>
    <w:rsid w:val="00EE0894"/>
  </w:style>
  <w:style w:type="paragraph" w:customStyle="1" w:styleId="FE4A884C8279437DA91E5513FC6841D4">
    <w:name w:val="FE4A884C8279437DA91E5513FC6841D4"/>
    <w:rsid w:val="00EE0894"/>
  </w:style>
  <w:style w:type="paragraph" w:customStyle="1" w:styleId="BAE6B8D3F69E4FBABFEB10B3549CE42D">
    <w:name w:val="BAE6B8D3F69E4FBABFEB10B3549CE42D"/>
    <w:rsid w:val="00EE0894"/>
  </w:style>
  <w:style w:type="paragraph" w:customStyle="1" w:styleId="304BDD2611EA4700B410C252A55D55FE">
    <w:name w:val="304BDD2611EA4700B410C252A55D55FE"/>
    <w:rsid w:val="00EE0894"/>
  </w:style>
  <w:style w:type="paragraph" w:customStyle="1" w:styleId="90DDEFDC9AEF47E3813A4A7F11106775">
    <w:name w:val="90DDEFDC9AEF47E3813A4A7F11106775"/>
    <w:rsid w:val="00EE0894"/>
  </w:style>
  <w:style w:type="paragraph" w:customStyle="1" w:styleId="3BB9759A81E844F69CBB7CE8AC76E841">
    <w:name w:val="3BB9759A81E844F69CBB7CE8AC76E841"/>
    <w:rsid w:val="00EE0894"/>
  </w:style>
  <w:style w:type="paragraph" w:customStyle="1" w:styleId="D1EC174A6DEF47169EDAFC325B3C769E">
    <w:name w:val="D1EC174A6DEF47169EDAFC325B3C769E"/>
    <w:rsid w:val="00EE0894"/>
  </w:style>
  <w:style w:type="paragraph" w:customStyle="1" w:styleId="DF1D17EC3C654B2FBBBE54BFA0560276">
    <w:name w:val="DF1D17EC3C654B2FBBBE54BFA0560276"/>
    <w:rsid w:val="00EE0894"/>
  </w:style>
  <w:style w:type="paragraph" w:customStyle="1" w:styleId="18026B7347A249C78B1582E9D08C97C8">
    <w:name w:val="18026B7347A249C78B1582E9D08C97C8"/>
    <w:rsid w:val="00EE0894"/>
  </w:style>
  <w:style w:type="paragraph" w:customStyle="1" w:styleId="21A9B425DE324739A28B4F7C35DAAFE8">
    <w:name w:val="21A9B425DE324739A28B4F7C35DAAFE8"/>
    <w:rsid w:val="00EE0894"/>
  </w:style>
  <w:style w:type="paragraph" w:customStyle="1" w:styleId="AED6F286D4D247838599F990AD8518EA">
    <w:name w:val="AED6F286D4D247838599F990AD8518EA"/>
    <w:rsid w:val="00EE0894"/>
  </w:style>
  <w:style w:type="paragraph" w:customStyle="1" w:styleId="97AD0ECEE08D4136AF5230A1708DBA50">
    <w:name w:val="97AD0ECEE08D4136AF5230A1708DBA50"/>
    <w:rsid w:val="00EE0894"/>
  </w:style>
  <w:style w:type="paragraph" w:customStyle="1" w:styleId="942FA70E94C8486FB3262DA9BBF43E1B">
    <w:name w:val="942FA70E94C8486FB3262DA9BBF43E1B"/>
    <w:rsid w:val="00EE0894"/>
  </w:style>
  <w:style w:type="paragraph" w:customStyle="1" w:styleId="427401E37EB74DF8AB3291F17219C52B">
    <w:name w:val="427401E37EB74DF8AB3291F17219C52B"/>
    <w:rsid w:val="00EE0894"/>
  </w:style>
  <w:style w:type="paragraph" w:customStyle="1" w:styleId="87AA26F45C074C02B7B1E9E606690D4A">
    <w:name w:val="87AA26F45C074C02B7B1E9E606690D4A"/>
    <w:rsid w:val="00EE0894"/>
  </w:style>
  <w:style w:type="paragraph" w:customStyle="1" w:styleId="5F3C7624EB4940B396CA483CC62C146F">
    <w:name w:val="5F3C7624EB4940B396CA483CC62C146F"/>
    <w:rsid w:val="00EE0894"/>
  </w:style>
  <w:style w:type="paragraph" w:customStyle="1" w:styleId="2D6E7858DC8C41A7B0CD2B697B3A5B2D">
    <w:name w:val="2D6E7858DC8C41A7B0CD2B697B3A5B2D"/>
    <w:rsid w:val="00EE0894"/>
  </w:style>
  <w:style w:type="paragraph" w:customStyle="1" w:styleId="8817CB11C52B4ECAAFD2C8CDA5E478A8">
    <w:name w:val="8817CB11C52B4ECAAFD2C8CDA5E478A8"/>
    <w:rsid w:val="00EE0894"/>
  </w:style>
  <w:style w:type="paragraph" w:customStyle="1" w:styleId="BBB96C9146C54C979773A05316C5CCE2">
    <w:name w:val="BBB96C9146C54C979773A05316C5CCE2"/>
    <w:rsid w:val="00C379EF"/>
    <w:pPr>
      <w:spacing w:after="160" w:line="259" w:lineRule="auto"/>
    </w:pPr>
  </w:style>
  <w:style w:type="paragraph" w:customStyle="1" w:styleId="F8F92875A19B41C0A39A58A9DACD90A2">
    <w:name w:val="F8F92875A19B41C0A39A58A9DACD90A2"/>
    <w:rsid w:val="00C379EF"/>
    <w:pPr>
      <w:spacing w:after="160" w:line="259" w:lineRule="auto"/>
    </w:pPr>
  </w:style>
  <w:style w:type="paragraph" w:customStyle="1" w:styleId="CBDA1406BCA644A5A69E2444B35ECB38">
    <w:name w:val="CBDA1406BCA644A5A69E2444B35ECB38"/>
    <w:rsid w:val="0084540D"/>
    <w:pPr>
      <w:spacing w:after="160" w:line="259" w:lineRule="auto"/>
    </w:pPr>
  </w:style>
  <w:style w:type="paragraph" w:customStyle="1" w:styleId="3013352B202C4A0996421C3EA1AB79A7">
    <w:name w:val="3013352B202C4A0996421C3EA1AB79A7"/>
    <w:rsid w:val="0084540D"/>
    <w:pPr>
      <w:spacing w:after="160" w:line="259" w:lineRule="auto"/>
    </w:pPr>
  </w:style>
  <w:style w:type="paragraph" w:customStyle="1" w:styleId="3633C8C6488E45A8BD95B38FD5C6645D">
    <w:name w:val="3633C8C6488E45A8BD95B38FD5C6645D"/>
    <w:rsid w:val="0084540D"/>
    <w:pPr>
      <w:spacing w:after="160" w:line="259" w:lineRule="auto"/>
    </w:pPr>
  </w:style>
  <w:style w:type="paragraph" w:customStyle="1" w:styleId="40964BEFA1A64FB88CFEC3A6291FAA45">
    <w:name w:val="40964BEFA1A64FB88CFEC3A6291FAA45"/>
    <w:rsid w:val="0084540D"/>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AB65B17A8E25B4B92D852019416BF9B" ma:contentTypeVersion="9" ma:contentTypeDescription="Create a new document." ma:contentTypeScope="" ma:versionID="97bb16241b84ad349ed35f4064f04336">
  <xsd:schema xmlns:xsd="http://www.w3.org/2001/XMLSchema" xmlns:xs="http://www.w3.org/2001/XMLSchema" xmlns:p="http://schemas.microsoft.com/office/2006/metadata/properties" xmlns:ns3="6b08623c-f667-44ef-a165-632ac884b5a1" xmlns:ns4="960e8c1e-2e0d-4637-a446-58e6fa57773d" targetNamespace="http://schemas.microsoft.com/office/2006/metadata/properties" ma:root="true" ma:fieldsID="389db08418b20eeb47600e61fe6a874a" ns3:_="" ns4:_="">
    <xsd:import namespace="6b08623c-f667-44ef-a165-632ac884b5a1"/>
    <xsd:import namespace="960e8c1e-2e0d-4637-a446-58e6fa57773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08623c-f667-44ef-a165-632ac884b5a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0e8c1e-2e0d-4637-a446-58e6fa57773d"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D367B5-5749-446A-B21E-9F2269399FEB}">
  <ds:schemaRefs>
    <ds:schemaRef ds:uri="http://schemas.microsoft.com/sharepoint/v3/contenttype/forms"/>
  </ds:schemaRefs>
</ds:datastoreItem>
</file>

<file path=customXml/itemProps2.xml><?xml version="1.0" encoding="utf-8"?>
<ds:datastoreItem xmlns:ds="http://schemas.openxmlformats.org/officeDocument/2006/customXml" ds:itemID="{F1E2D94C-DA26-498E-9878-3E51149E45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08623c-f667-44ef-a165-632ac884b5a1"/>
    <ds:schemaRef ds:uri="960e8c1e-2e0d-4637-a446-58e6fa5777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F51E2B-64F9-4FA6-91C1-C6E798E1DC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Chron_Resume</Template>
  <TotalTime>1</TotalTime>
  <Pages>4</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Chronological resume</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Chronological resume</dc:title>
  <dc:creator>Owner</dc:creator>
  <cp:lastModifiedBy>Vincent Salter</cp:lastModifiedBy>
  <cp:revision>3</cp:revision>
  <dcterms:created xsi:type="dcterms:W3CDTF">2020-02-06T16:24:00Z</dcterms:created>
  <dcterms:modified xsi:type="dcterms:W3CDTF">2020-06-25T10:21:00Z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TC103780299990</vt:lpwstr>
  </property>
  <property fmtid="{D5CDD505-2E9C-101B-9397-08002B2CF9AE}" pid="3" name="ContentTypeId">
    <vt:lpwstr>0x010100CAB65B17A8E25B4B92D852019416BF9B</vt:lpwstr>
  </property>
</Properties>
</file>